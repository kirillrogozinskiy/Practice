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2DD6" w14:textId="20322D6B" w:rsidR="009A2078" w:rsidRDefault="0031171D" w:rsidP="009A2078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A2078" w:rsidRPr="009A2078">
        <w:rPr>
          <w:b/>
          <w:sz w:val="28"/>
          <w:szCs w:val="28"/>
        </w:rPr>
        <w:t xml:space="preserve"> </w:t>
      </w:r>
      <w:r w:rsidRPr="0031171D">
        <w:rPr>
          <w:b/>
          <w:sz w:val="28"/>
          <w:szCs w:val="28"/>
        </w:rPr>
        <w:t>Отношения между классами. Механизм наследования. Интерфейсы</w:t>
      </w:r>
    </w:p>
    <w:p w14:paraId="68F53E45" w14:textId="6A5F092C" w:rsidR="00637F71" w:rsidRPr="00056BDC" w:rsidRDefault="00B5613A" w:rsidP="0031171D">
      <w:pPr>
        <w:tabs>
          <w:tab w:val="left" w:pos="1134"/>
        </w:tabs>
        <w:spacing w:before="24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31171D" w:rsidRPr="0031171D">
        <w:rPr>
          <w:sz w:val="28"/>
          <w:szCs w:val="28"/>
        </w:rPr>
        <w:t xml:space="preserve">Создать интерфейсы </w:t>
      </w:r>
      <w:proofErr w:type="spellStart"/>
      <w:r w:rsidR="0031171D" w:rsidRPr="0031171D">
        <w:rPr>
          <w:sz w:val="28"/>
          <w:szCs w:val="28"/>
        </w:rPr>
        <w:t>IPowerOn</w:t>
      </w:r>
      <w:proofErr w:type="spellEnd"/>
      <w:r w:rsidR="0031171D" w:rsidRPr="0031171D">
        <w:rPr>
          <w:sz w:val="28"/>
          <w:szCs w:val="28"/>
        </w:rPr>
        <w:t xml:space="preserve"> и </w:t>
      </w:r>
      <w:proofErr w:type="spellStart"/>
      <w:r w:rsidR="0031171D" w:rsidRPr="0031171D">
        <w:rPr>
          <w:sz w:val="28"/>
          <w:szCs w:val="28"/>
        </w:rPr>
        <w:t>IPowerOff</w:t>
      </w:r>
      <w:proofErr w:type="spellEnd"/>
      <w:r w:rsidR="0031171D" w:rsidRPr="0031171D">
        <w:rPr>
          <w:sz w:val="28"/>
          <w:szCs w:val="28"/>
        </w:rPr>
        <w:t xml:space="preserve">, оба содержат метод </w:t>
      </w:r>
      <w:proofErr w:type="spellStart"/>
      <w:r w:rsidR="0031171D" w:rsidRPr="0031171D">
        <w:rPr>
          <w:sz w:val="28"/>
          <w:szCs w:val="28"/>
        </w:rPr>
        <w:t>void</w:t>
      </w:r>
      <w:proofErr w:type="spellEnd"/>
      <w:r w:rsidR="0031171D" w:rsidRPr="0031171D">
        <w:rPr>
          <w:sz w:val="28"/>
          <w:szCs w:val="28"/>
        </w:rPr>
        <w:t xml:space="preserve"> </w:t>
      </w:r>
      <w:proofErr w:type="spellStart"/>
      <w:r w:rsidR="0031171D" w:rsidRPr="0031171D">
        <w:rPr>
          <w:sz w:val="28"/>
          <w:szCs w:val="28"/>
        </w:rPr>
        <w:t>TogglePower</w:t>
      </w:r>
      <w:proofErr w:type="spellEnd"/>
      <w:r w:rsidR="0031171D" w:rsidRPr="0031171D">
        <w:rPr>
          <w:sz w:val="28"/>
          <w:szCs w:val="28"/>
        </w:rPr>
        <w:t xml:space="preserve"> (</w:t>
      </w:r>
      <w:proofErr w:type="gramStart"/>
      <w:r w:rsidR="0031171D" w:rsidRPr="0031171D">
        <w:rPr>
          <w:sz w:val="28"/>
          <w:szCs w:val="28"/>
        </w:rPr>
        <w:t>);</w:t>
      </w:r>
      <w:r w:rsidR="0031171D">
        <w:rPr>
          <w:sz w:val="28"/>
          <w:szCs w:val="28"/>
        </w:rPr>
        <w:t>.</w:t>
      </w:r>
      <w:proofErr w:type="gramEnd"/>
      <w:r w:rsidR="0031171D">
        <w:rPr>
          <w:sz w:val="28"/>
          <w:szCs w:val="28"/>
        </w:rPr>
        <w:t xml:space="preserve"> </w:t>
      </w:r>
      <w:r w:rsidR="0031171D" w:rsidRPr="0031171D">
        <w:rPr>
          <w:sz w:val="28"/>
          <w:szCs w:val="28"/>
        </w:rPr>
        <w:t>Класс Device реализует оба интерфейса с явной реализацией.</w:t>
      </w:r>
      <w:r w:rsidR="0031171D">
        <w:rPr>
          <w:sz w:val="28"/>
          <w:szCs w:val="28"/>
        </w:rPr>
        <w:t xml:space="preserve"> </w:t>
      </w:r>
      <w:r w:rsidR="0031171D" w:rsidRPr="0031171D">
        <w:rPr>
          <w:sz w:val="28"/>
          <w:szCs w:val="28"/>
        </w:rPr>
        <w:t xml:space="preserve">Вызвать метод </w:t>
      </w:r>
      <w:proofErr w:type="spellStart"/>
      <w:r w:rsidR="0031171D" w:rsidRPr="0031171D">
        <w:rPr>
          <w:sz w:val="28"/>
          <w:szCs w:val="28"/>
        </w:rPr>
        <w:t>TogglePower</w:t>
      </w:r>
      <w:proofErr w:type="spellEnd"/>
      <w:r w:rsidR="0031171D" w:rsidRPr="0031171D">
        <w:rPr>
          <w:sz w:val="28"/>
          <w:szCs w:val="28"/>
        </w:rPr>
        <w:t xml:space="preserve"> через оба </w:t>
      </w:r>
      <w:proofErr w:type="spellStart"/>
      <w:proofErr w:type="gramStart"/>
      <w:r w:rsidR="0031171D" w:rsidRPr="0031171D">
        <w:rPr>
          <w:sz w:val="28"/>
          <w:szCs w:val="28"/>
        </w:rPr>
        <w:t>интерфейса.</w:t>
      </w:r>
      <w:r w:rsidRPr="00150184">
        <w:rPr>
          <w:sz w:val="28"/>
          <w:szCs w:val="28"/>
        </w:rPr>
        <w:t>Листинг</w:t>
      </w:r>
      <w:proofErr w:type="spellEnd"/>
      <w:proofErr w:type="gramEnd"/>
      <w:r w:rsidRPr="00056BDC">
        <w:rPr>
          <w:sz w:val="28"/>
          <w:szCs w:val="28"/>
        </w:rPr>
        <w:t xml:space="preserve"> </w:t>
      </w:r>
      <w:r w:rsidRPr="00150184">
        <w:rPr>
          <w:sz w:val="28"/>
          <w:szCs w:val="28"/>
        </w:rPr>
        <w:t>программы</w:t>
      </w:r>
      <w:r w:rsidRPr="00056BDC">
        <w:rPr>
          <w:sz w:val="28"/>
          <w:szCs w:val="28"/>
        </w:rPr>
        <w:t>:</w:t>
      </w:r>
    </w:p>
    <w:p w14:paraId="2560A8CF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namespace task4</w:t>
      </w:r>
    </w:p>
    <w:p w14:paraId="0838C480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{</w:t>
      </w:r>
    </w:p>
    <w:p w14:paraId="04D717EE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interface </w:t>
      </w:r>
      <w:proofErr w:type="spellStart"/>
      <w:r w:rsidRPr="0031171D">
        <w:rPr>
          <w:lang w:val="en-US"/>
        </w:rPr>
        <w:t>IPowerOn</w:t>
      </w:r>
      <w:proofErr w:type="spellEnd"/>
    </w:p>
    <w:p w14:paraId="4ABDA621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{</w:t>
      </w:r>
    </w:p>
    <w:p w14:paraId="689B2151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void </w:t>
      </w:r>
      <w:proofErr w:type="spellStart"/>
      <w:proofErr w:type="gramStart"/>
      <w:r w:rsidRPr="0031171D">
        <w:rPr>
          <w:lang w:val="en-US"/>
        </w:rPr>
        <w:t>TogglePower</w:t>
      </w:r>
      <w:proofErr w:type="spellEnd"/>
      <w:r w:rsidRPr="0031171D">
        <w:rPr>
          <w:lang w:val="en-US"/>
        </w:rPr>
        <w:t>(</w:t>
      </w:r>
      <w:proofErr w:type="gramEnd"/>
      <w:r w:rsidRPr="0031171D">
        <w:rPr>
          <w:lang w:val="en-US"/>
        </w:rPr>
        <w:t>);</w:t>
      </w:r>
    </w:p>
    <w:p w14:paraId="225A1EC2" w14:textId="5E28DD69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}</w:t>
      </w:r>
    </w:p>
    <w:p w14:paraId="056C3611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namespace task4</w:t>
      </w:r>
    </w:p>
    <w:p w14:paraId="2362DD0E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{</w:t>
      </w:r>
    </w:p>
    <w:p w14:paraId="22C72260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interface </w:t>
      </w:r>
      <w:proofErr w:type="spellStart"/>
      <w:r w:rsidRPr="0031171D">
        <w:rPr>
          <w:lang w:val="en-US"/>
        </w:rPr>
        <w:t>IPowerOff</w:t>
      </w:r>
      <w:proofErr w:type="spellEnd"/>
    </w:p>
    <w:p w14:paraId="4C7E90DF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{</w:t>
      </w:r>
    </w:p>
    <w:p w14:paraId="2E88863E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void </w:t>
      </w:r>
      <w:proofErr w:type="spellStart"/>
      <w:proofErr w:type="gramStart"/>
      <w:r w:rsidRPr="0031171D">
        <w:rPr>
          <w:lang w:val="en-US"/>
        </w:rPr>
        <w:t>TogglePower</w:t>
      </w:r>
      <w:proofErr w:type="spellEnd"/>
      <w:r w:rsidRPr="0031171D">
        <w:rPr>
          <w:lang w:val="en-US"/>
        </w:rPr>
        <w:t>(</w:t>
      </w:r>
      <w:proofErr w:type="gramEnd"/>
      <w:r w:rsidRPr="0031171D">
        <w:rPr>
          <w:lang w:val="en-US"/>
        </w:rPr>
        <w:t>);</w:t>
      </w:r>
    </w:p>
    <w:p w14:paraId="4692BA16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}</w:t>
      </w:r>
    </w:p>
    <w:p w14:paraId="60C2E93F" w14:textId="3FF8A47B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}</w:t>
      </w:r>
    </w:p>
    <w:p w14:paraId="23868448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namespace task4</w:t>
      </w:r>
    </w:p>
    <w:p w14:paraId="7A8D9359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{</w:t>
      </w:r>
    </w:p>
    <w:p w14:paraId="245AAB54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class Device: </w:t>
      </w:r>
      <w:proofErr w:type="spellStart"/>
      <w:r w:rsidRPr="0031171D">
        <w:rPr>
          <w:lang w:val="en-US"/>
        </w:rPr>
        <w:t>IPowerOff</w:t>
      </w:r>
      <w:proofErr w:type="spellEnd"/>
      <w:r w:rsidRPr="0031171D">
        <w:rPr>
          <w:lang w:val="en-US"/>
        </w:rPr>
        <w:t xml:space="preserve">, </w:t>
      </w:r>
      <w:proofErr w:type="spellStart"/>
      <w:r w:rsidRPr="0031171D">
        <w:rPr>
          <w:lang w:val="en-US"/>
        </w:rPr>
        <w:t>IPowerOn</w:t>
      </w:r>
      <w:proofErr w:type="spellEnd"/>
    </w:p>
    <w:p w14:paraId="456B81DE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{</w:t>
      </w:r>
    </w:p>
    <w:p w14:paraId="4861FF02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private bool </w:t>
      </w:r>
      <w:proofErr w:type="spellStart"/>
      <w:r w:rsidRPr="0031171D">
        <w:rPr>
          <w:lang w:val="en-US"/>
        </w:rPr>
        <w:t>IsOn</w:t>
      </w:r>
      <w:proofErr w:type="spellEnd"/>
      <w:r w:rsidRPr="0031171D">
        <w:rPr>
          <w:lang w:val="en-US"/>
        </w:rPr>
        <w:t xml:space="preserve"> = false;</w:t>
      </w:r>
    </w:p>
    <w:p w14:paraId="7280D600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539EBBE1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void </w:t>
      </w:r>
      <w:proofErr w:type="spellStart"/>
      <w:r w:rsidRPr="0031171D">
        <w:rPr>
          <w:lang w:val="en-US"/>
        </w:rPr>
        <w:t>IPowerOn.TogglePower</w:t>
      </w:r>
      <w:proofErr w:type="spellEnd"/>
      <w:r w:rsidRPr="0031171D">
        <w:rPr>
          <w:lang w:val="en-US"/>
        </w:rPr>
        <w:t>()</w:t>
      </w:r>
    </w:p>
    <w:p w14:paraId="0B9A8693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{</w:t>
      </w:r>
    </w:p>
    <w:p w14:paraId="42297517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    </w:t>
      </w:r>
      <w:proofErr w:type="spellStart"/>
      <w:r w:rsidRPr="0031171D">
        <w:rPr>
          <w:lang w:val="en-US"/>
        </w:rPr>
        <w:t>IsOn</w:t>
      </w:r>
      <w:proofErr w:type="spellEnd"/>
      <w:r w:rsidRPr="0031171D">
        <w:rPr>
          <w:lang w:val="en-US"/>
        </w:rPr>
        <w:t xml:space="preserve"> = true;</w:t>
      </w:r>
    </w:p>
    <w:p w14:paraId="4B7DDC54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    </w:t>
      </w:r>
      <w:proofErr w:type="spellStart"/>
      <w:r w:rsidRPr="0031171D">
        <w:rPr>
          <w:lang w:val="en-US"/>
        </w:rPr>
        <w:t>Console.WriteLine</w:t>
      </w:r>
      <w:proofErr w:type="spellEnd"/>
      <w:r w:rsidRPr="0031171D">
        <w:rPr>
          <w:lang w:val="en-US"/>
        </w:rPr>
        <w:t xml:space="preserve">("Устройство </w:t>
      </w:r>
      <w:proofErr w:type="spellStart"/>
      <w:r w:rsidRPr="0031171D">
        <w:rPr>
          <w:lang w:val="en-US"/>
        </w:rPr>
        <w:t>включено</w:t>
      </w:r>
      <w:proofErr w:type="spellEnd"/>
      <w:r w:rsidRPr="0031171D">
        <w:rPr>
          <w:lang w:val="en-US"/>
        </w:rPr>
        <w:t xml:space="preserve"> (</w:t>
      </w:r>
      <w:proofErr w:type="spellStart"/>
      <w:r w:rsidRPr="0031171D">
        <w:rPr>
          <w:lang w:val="en-US"/>
        </w:rPr>
        <w:t>через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IPowerOn</w:t>
      </w:r>
      <w:proofErr w:type="spellEnd"/>
      <w:r w:rsidRPr="0031171D">
        <w:rPr>
          <w:lang w:val="en-US"/>
        </w:rPr>
        <w:t>).");</w:t>
      </w:r>
    </w:p>
    <w:p w14:paraId="367A6EB7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}</w:t>
      </w:r>
    </w:p>
    <w:p w14:paraId="11F6210C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2A5E968A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void </w:t>
      </w:r>
      <w:proofErr w:type="spellStart"/>
      <w:r w:rsidRPr="0031171D">
        <w:rPr>
          <w:lang w:val="en-US"/>
        </w:rPr>
        <w:t>IPowerOff.TogglePower</w:t>
      </w:r>
      <w:proofErr w:type="spellEnd"/>
      <w:r w:rsidRPr="0031171D">
        <w:rPr>
          <w:lang w:val="en-US"/>
        </w:rPr>
        <w:t>()</w:t>
      </w:r>
    </w:p>
    <w:p w14:paraId="09C1E30F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{</w:t>
      </w:r>
    </w:p>
    <w:p w14:paraId="6E306F64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    </w:t>
      </w:r>
      <w:proofErr w:type="spellStart"/>
      <w:r w:rsidRPr="0031171D">
        <w:rPr>
          <w:lang w:val="en-US"/>
        </w:rPr>
        <w:t>IsOn</w:t>
      </w:r>
      <w:proofErr w:type="spellEnd"/>
      <w:r w:rsidRPr="0031171D">
        <w:rPr>
          <w:lang w:val="en-US"/>
        </w:rPr>
        <w:t xml:space="preserve"> = false;</w:t>
      </w:r>
    </w:p>
    <w:p w14:paraId="532E5154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    </w:t>
      </w:r>
      <w:proofErr w:type="spellStart"/>
      <w:r w:rsidRPr="0031171D">
        <w:rPr>
          <w:lang w:val="en-US"/>
        </w:rPr>
        <w:t>Console.WriteLine</w:t>
      </w:r>
      <w:proofErr w:type="spellEnd"/>
      <w:r w:rsidRPr="0031171D">
        <w:rPr>
          <w:lang w:val="en-US"/>
        </w:rPr>
        <w:t xml:space="preserve">("Устройство </w:t>
      </w:r>
      <w:proofErr w:type="spellStart"/>
      <w:r w:rsidRPr="0031171D">
        <w:rPr>
          <w:lang w:val="en-US"/>
        </w:rPr>
        <w:t>выключено</w:t>
      </w:r>
      <w:proofErr w:type="spellEnd"/>
      <w:r w:rsidRPr="0031171D">
        <w:rPr>
          <w:lang w:val="en-US"/>
        </w:rPr>
        <w:t xml:space="preserve"> (</w:t>
      </w:r>
      <w:proofErr w:type="spellStart"/>
      <w:r w:rsidRPr="0031171D">
        <w:rPr>
          <w:lang w:val="en-US"/>
        </w:rPr>
        <w:t>через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IPowerOff</w:t>
      </w:r>
      <w:proofErr w:type="spellEnd"/>
      <w:r w:rsidRPr="0031171D">
        <w:rPr>
          <w:lang w:val="en-US"/>
        </w:rPr>
        <w:t>).");</w:t>
      </w:r>
    </w:p>
    <w:p w14:paraId="32F2E30D" w14:textId="6A463769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}</w:t>
      </w:r>
    </w:p>
    <w:p w14:paraId="2AFD33E7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4EBCF803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public void </w:t>
      </w:r>
      <w:proofErr w:type="spellStart"/>
      <w:proofErr w:type="gramStart"/>
      <w:r w:rsidRPr="0031171D">
        <w:rPr>
          <w:lang w:val="en-US"/>
        </w:rPr>
        <w:t>ShowStatus</w:t>
      </w:r>
      <w:proofErr w:type="spellEnd"/>
      <w:r w:rsidRPr="0031171D">
        <w:rPr>
          <w:lang w:val="en-US"/>
        </w:rPr>
        <w:t>(</w:t>
      </w:r>
      <w:proofErr w:type="gramEnd"/>
      <w:r w:rsidRPr="0031171D">
        <w:rPr>
          <w:lang w:val="en-US"/>
        </w:rPr>
        <w:t>)</w:t>
      </w:r>
    </w:p>
    <w:p w14:paraId="428375CA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{</w:t>
      </w:r>
    </w:p>
    <w:p w14:paraId="484A9309" w14:textId="23B4F8A2" w:rsid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    </w:t>
      </w:r>
      <w:proofErr w:type="spellStart"/>
      <w:r w:rsidRPr="0031171D">
        <w:rPr>
          <w:lang w:val="en-US"/>
        </w:rPr>
        <w:t>Console.WriteLine</w:t>
      </w:r>
      <w:proofErr w:type="spellEnd"/>
      <w:r w:rsidRPr="0031171D">
        <w:rPr>
          <w:lang w:val="en-US"/>
        </w:rPr>
        <w:t xml:space="preserve">($"Устройство в </w:t>
      </w:r>
      <w:proofErr w:type="spellStart"/>
      <w:r w:rsidRPr="0031171D">
        <w:rPr>
          <w:lang w:val="en-US"/>
        </w:rPr>
        <w:t>состоянии</w:t>
      </w:r>
      <w:proofErr w:type="spellEnd"/>
      <w:r w:rsidRPr="0031171D">
        <w:rPr>
          <w:lang w:val="en-US"/>
        </w:rPr>
        <w:t>: {(</w:t>
      </w:r>
      <w:proofErr w:type="spellStart"/>
      <w:proofErr w:type="gramStart"/>
      <w:r w:rsidRPr="0031171D">
        <w:rPr>
          <w:lang w:val="en-US"/>
        </w:rPr>
        <w:t>IsOn</w:t>
      </w:r>
      <w:proofErr w:type="spellEnd"/>
      <w:r w:rsidRPr="0031171D">
        <w:rPr>
          <w:lang w:val="en-US"/>
        </w:rPr>
        <w:t xml:space="preserve"> ?</w:t>
      </w:r>
      <w:proofErr w:type="gramEnd"/>
      <w:r w:rsidRPr="0031171D">
        <w:rPr>
          <w:lang w:val="en-US"/>
        </w:rPr>
        <w:t xml:space="preserve"> "</w:t>
      </w:r>
      <w:proofErr w:type="spellStart"/>
      <w:r w:rsidRPr="0031171D">
        <w:rPr>
          <w:lang w:val="en-US"/>
        </w:rPr>
        <w:t>Включено</w:t>
      </w:r>
      <w:proofErr w:type="spellEnd"/>
      <w:proofErr w:type="gramStart"/>
      <w:r w:rsidRPr="0031171D">
        <w:rPr>
          <w:lang w:val="en-US"/>
        </w:rPr>
        <w:t>" :</w:t>
      </w:r>
      <w:proofErr w:type="gramEnd"/>
      <w:r w:rsidRPr="0031171D">
        <w:rPr>
          <w:lang w:val="en-US"/>
        </w:rPr>
        <w:t xml:space="preserve"> "</w:t>
      </w:r>
      <w:proofErr w:type="spellStart"/>
      <w:r w:rsidRPr="0031171D">
        <w:rPr>
          <w:lang w:val="en-US"/>
        </w:rPr>
        <w:t>Выключено</w:t>
      </w:r>
      <w:proofErr w:type="spellEnd"/>
      <w:r w:rsidRPr="0031171D">
        <w:rPr>
          <w:lang w:val="en-US"/>
        </w:rPr>
        <w:t>")}");</w:t>
      </w:r>
    </w:p>
    <w:p w14:paraId="7877B703" w14:textId="25BDF98B" w:rsidR="0031171D" w:rsidRPr="0031171D" w:rsidRDefault="0031171D" w:rsidP="0031171D">
      <w:pPr>
        <w:rPr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FF79323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lastRenderedPageBreak/>
        <w:t xml:space="preserve">            }</w:t>
      </w:r>
    </w:p>
    <w:p w14:paraId="07D4A1E0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}</w:t>
      </w:r>
    </w:p>
    <w:p w14:paraId="40CAE8D0" w14:textId="0817CF8D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}</w:t>
      </w:r>
    </w:p>
    <w:p w14:paraId="3B3AD3A4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namespace task4</w:t>
      </w:r>
    </w:p>
    <w:p w14:paraId="5AD60D5F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{</w:t>
      </w:r>
    </w:p>
    <w:p w14:paraId="60CBEAB3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public class Program</w:t>
      </w:r>
    </w:p>
    <w:p w14:paraId="09F7B22B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{</w:t>
      </w:r>
    </w:p>
    <w:p w14:paraId="7E7AC6A0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public static void Main(</w:t>
      </w:r>
      <w:proofErr w:type="gramStart"/>
      <w:r w:rsidRPr="0031171D">
        <w:rPr>
          <w:lang w:val="en-US"/>
        </w:rPr>
        <w:t>string[</w:t>
      </w:r>
      <w:proofErr w:type="gramEnd"/>
      <w:r w:rsidRPr="0031171D">
        <w:rPr>
          <w:lang w:val="en-US"/>
        </w:rPr>
        <w:t xml:space="preserve">] </w:t>
      </w:r>
      <w:proofErr w:type="spellStart"/>
      <w:r w:rsidRPr="0031171D">
        <w:rPr>
          <w:lang w:val="en-US"/>
        </w:rPr>
        <w:t>args</w:t>
      </w:r>
      <w:proofErr w:type="spellEnd"/>
      <w:r w:rsidRPr="0031171D">
        <w:rPr>
          <w:lang w:val="en-US"/>
        </w:rPr>
        <w:t>)</w:t>
      </w:r>
    </w:p>
    <w:p w14:paraId="4722F25E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{</w:t>
      </w:r>
    </w:p>
    <w:p w14:paraId="22B8DEEF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Device </w:t>
      </w:r>
      <w:proofErr w:type="spellStart"/>
      <w:r w:rsidRPr="0031171D">
        <w:rPr>
          <w:lang w:val="en-US"/>
        </w:rPr>
        <w:t>myDevice</w:t>
      </w:r>
      <w:proofErr w:type="spellEnd"/>
      <w:r w:rsidRPr="0031171D">
        <w:rPr>
          <w:lang w:val="en-US"/>
        </w:rPr>
        <w:t xml:space="preserve"> = new </w:t>
      </w:r>
      <w:proofErr w:type="gramStart"/>
      <w:r w:rsidRPr="0031171D">
        <w:rPr>
          <w:lang w:val="en-US"/>
        </w:rPr>
        <w:t>Device(</w:t>
      </w:r>
      <w:proofErr w:type="gramEnd"/>
      <w:r w:rsidRPr="0031171D">
        <w:rPr>
          <w:lang w:val="en-US"/>
        </w:rPr>
        <w:t>);</w:t>
      </w:r>
    </w:p>
    <w:p w14:paraId="294D480C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14D1CA4E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IPowerOn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powerOn</w:t>
      </w:r>
      <w:proofErr w:type="spellEnd"/>
      <w:r w:rsidRPr="0031171D">
        <w:rPr>
          <w:lang w:val="en-US"/>
        </w:rPr>
        <w:t xml:space="preserve"> = </w:t>
      </w:r>
      <w:proofErr w:type="spellStart"/>
      <w:r w:rsidRPr="0031171D">
        <w:rPr>
          <w:lang w:val="en-US"/>
        </w:rPr>
        <w:t>myDevice</w:t>
      </w:r>
      <w:proofErr w:type="spellEnd"/>
      <w:r w:rsidRPr="0031171D">
        <w:rPr>
          <w:lang w:val="en-US"/>
        </w:rPr>
        <w:t>;</w:t>
      </w:r>
    </w:p>
    <w:p w14:paraId="4F4AD2EC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IPowerOff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powerOff</w:t>
      </w:r>
      <w:proofErr w:type="spellEnd"/>
      <w:r w:rsidRPr="0031171D">
        <w:rPr>
          <w:lang w:val="en-US"/>
        </w:rPr>
        <w:t xml:space="preserve"> = </w:t>
      </w:r>
      <w:proofErr w:type="spellStart"/>
      <w:r w:rsidRPr="0031171D">
        <w:rPr>
          <w:lang w:val="en-US"/>
        </w:rPr>
        <w:t>myDevice</w:t>
      </w:r>
      <w:proofErr w:type="spellEnd"/>
      <w:r w:rsidRPr="0031171D">
        <w:rPr>
          <w:lang w:val="en-US"/>
        </w:rPr>
        <w:t>;</w:t>
      </w:r>
    </w:p>
    <w:p w14:paraId="048A979B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53E6D00D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Console.WriteLine</w:t>
      </w:r>
      <w:proofErr w:type="spellEnd"/>
      <w:r w:rsidRPr="0031171D">
        <w:rPr>
          <w:lang w:val="en-US"/>
        </w:rPr>
        <w:t>("</w:t>
      </w:r>
      <w:proofErr w:type="spellStart"/>
      <w:r w:rsidRPr="0031171D">
        <w:rPr>
          <w:lang w:val="en-US"/>
        </w:rPr>
        <w:t>Изначальное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состояние</w:t>
      </w:r>
      <w:proofErr w:type="spellEnd"/>
      <w:r w:rsidRPr="0031171D">
        <w:rPr>
          <w:lang w:val="en-US"/>
        </w:rPr>
        <w:t>:");</w:t>
      </w:r>
    </w:p>
    <w:p w14:paraId="58C86C25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myDevice.ShowStatus</w:t>
      </w:r>
      <w:proofErr w:type="spellEnd"/>
      <w:r w:rsidRPr="0031171D">
        <w:rPr>
          <w:lang w:val="en-US"/>
        </w:rPr>
        <w:t>();</w:t>
      </w:r>
    </w:p>
    <w:p w14:paraId="1BE9B716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70219331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Console.WriteLine</w:t>
      </w:r>
      <w:proofErr w:type="spellEnd"/>
      <w:r w:rsidRPr="0031171D">
        <w:rPr>
          <w:lang w:val="en-US"/>
        </w:rPr>
        <w:t>("\</w:t>
      </w:r>
      <w:proofErr w:type="spellStart"/>
      <w:r w:rsidRPr="0031171D">
        <w:rPr>
          <w:lang w:val="en-US"/>
        </w:rPr>
        <w:t>nВызов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TogglePower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через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IPowerOn</w:t>
      </w:r>
      <w:proofErr w:type="spellEnd"/>
      <w:r w:rsidRPr="0031171D">
        <w:rPr>
          <w:lang w:val="en-US"/>
        </w:rPr>
        <w:t>:");</w:t>
      </w:r>
    </w:p>
    <w:p w14:paraId="5318B496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powerOn.TogglePower</w:t>
      </w:r>
      <w:proofErr w:type="spellEnd"/>
      <w:r w:rsidRPr="0031171D">
        <w:rPr>
          <w:lang w:val="en-US"/>
        </w:rPr>
        <w:t xml:space="preserve">(); </w:t>
      </w:r>
    </w:p>
    <w:p w14:paraId="75D4CD02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myDevice.ShowStatus</w:t>
      </w:r>
      <w:proofErr w:type="spellEnd"/>
      <w:r w:rsidRPr="0031171D">
        <w:rPr>
          <w:lang w:val="en-US"/>
        </w:rPr>
        <w:t xml:space="preserve">(); </w:t>
      </w:r>
    </w:p>
    <w:p w14:paraId="7FC9C2DA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</w:p>
    <w:p w14:paraId="7A453295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Console.WriteLine</w:t>
      </w:r>
      <w:proofErr w:type="spellEnd"/>
      <w:r w:rsidRPr="0031171D">
        <w:rPr>
          <w:lang w:val="en-US"/>
        </w:rPr>
        <w:t>("\</w:t>
      </w:r>
      <w:proofErr w:type="spellStart"/>
      <w:r w:rsidRPr="0031171D">
        <w:rPr>
          <w:lang w:val="en-US"/>
        </w:rPr>
        <w:t>nВызов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TogglePower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через</w:t>
      </w:r>
      <w:proofErr w:type="spellEnd"/>
      <w:r w:rsidRPr="0031171D">
        <w:rPr>
          <w:lang w:val="en-US"/>
        </w:rPr>
        <w:t xml:space="preserve"> </w:t>
      </w:r>
      <w:proofErr w:type="spellStart"/>
      <w:r w:rsidRPr="0031171D">
        <w:rPr>
          <w:lang w:val="en-US"/>
        </w:rPr>
        <w:t>IPowerOff</w:t>
      </w:r>
      <w:proofErr w:type="spellEnd"/>
      <w:r w:rsidRPr="0031171D">
        <w:rPr>
          <w:lang w:val="en-US"/>
        </w:rPr>
        <w:t>:");</w:t>
      </w:r>
    </w:p>
    <w:p w14:paraId="4BB2750A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powerOff.TogglePower</w:t>
      </w:r>
      <w:proofErr w:type="spellEnd"/>
      <w:r w:rsidRPr="0031171D">
        <w:rPr>
          <w:lang w:val="en-US"/>
        </w:rPr>
        <w:t xml:space="preserve">(); </w:t>
      </w:r>
    </w:p>
    <w:p w14:paraId="1840E4AA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    </w:t>
      </w:r>
      <w:proofErr w:type="spellStart"/>
      <w:r w:rsidRPr="0031171D">
        <w:rPr>
          <w:lang w:val="en-US"/>
        </w:rPr>
        <w:t>myDevice.ShowStatus</w:t>
      </w:r>
      <w:proofErr w:type="spellEnd"/>
      <w:r w:rsidRPr="0031171D">
        <w:rPr>
          <w:lang w:val="en-US"/>
        </w:rPr>
        <w:t xml:space="preserve">(); </w:t>
      </w:r>
    </w:p>
    <w:p w14:paraId="0C91140B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    }</w:t>
      </w:r>
    </w:p>
    <w:p w14:paraId="34BAAC02" w14:textId="77777777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 xml:space="preserve">    }</w:t>
      </w:r>
    </w:p>
    <w:p w14:paraId="1482175D" w14:textId="7865A389" w:rsidR="0031171D" w:rsidRPr="0031171D" w:rsidRDefault="0031171D" w:rsidP="0031171D">
      <w:pPr>
        <w:pStyle w:val="aa"/>
        <w:spacing w:before="0" w:beforeAutospacing="0" w:after="0" w:afterAutospacing="0" w:line="276" w:lineRule="auto"/>
        <w:ind w:firstLine="680"/>
        <w:jc w:val="both"/>
        <w:rPr>
          <w:lang w:val="en-US"/>
        </w:rPr>
      </w:pPr>
      <w:r w:rsidRPr="0031171D">
        <w:rPr>
          <w:lang w:val="en-US"/>
        </w:rPr>
        <w:t>}</w:t>
      </w:r>
    </w:p>
    <w:p w14:paraId="339E73BE" w14:textId="27F75D16" w:rsidR="00B5613A" w:rsidRPr="00150184" w:rsidRDefault="00B5613A" w:rsidP="0031171D">
      <w:pPr>
        <w:pStyle w:val="aa"/>
        <w:spacing w:before="24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4936F74" w14:textId="77777777" w:rsidTr="00D6710B">
        <w:trPr>
          <w:trHeight w:val="307"/>
        </w:trPr>
        <w:tc>
          <w:tcPr>
            <w:tcW w:w="4955" w:type="dxa"/>
          </w:tcPr>
          <w:p w14:paraId="60CB17C3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A5B8893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31171D" w14:paraId="6667E138" w14:textId="77777777" w:rsidTr="00D6710B">
        <w:tc>
          <w:tcPr>
            <w:tcW w:w="4955" w:type="dxa"/>
          </w:tcPr>
          <w:p w14:paraId="37279F3D" w14:textId="6A6FE1C2" w:rsidR="00B5613A" w:rsidRPr="00056BDC" w:rsidRDefault="0031171D" w:rsidP="00056BDC">
            <w:pPr>
              <w:pStyle w:val="aa"/>
              <w:spacing w:before="0" w:beforeAutospacing="0" w:after="0" w:afterAutospacing="0" w:line="276" w:lineRule="auto"/>
              <w:ind w:firstLine="68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IsOn</w:t>
            </w:r>
            <w:proofErr w:type="spellEnd"/>
            <w:r>
              <w:rPr>
                <w:lang w:val="en-US"/>
              </w:rPr>
              <w:t xml:space="preserve"> = false;</w:t>
            </w:r>
          </w:p>
        </w:tc>
        <w:tc>
          <w:tcPr>
            <w:tcW w:w="4956" w:type="dxa"/>
          </w:tcPr>
          <w:p w14:paraId="0614C8CC" w14:textId="0B62D42D" w:rsidR="00953597" w:rsidRPr="0031171D" w:rsidRDefault="0031171D" w:rsidP="00953597">
            <w:pPr>
              <w:pStyle w:val="aa"/>
              <w:spacing w:before="0" w:beforeAutospacing="0" w:after="0" w:afterAutospacing="0" w:line="276" w:lineRule="auto"/>
              <w:ind w:firstLine="3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IPowerOn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IsOn</w:t>
            </w:r>
            <w:proofErr w:type="spellEnd"/>
            <w:r>
              <w:rPr>
                <w:lang w:val="en-US"/>
              </w:rPr>
              <w:t xml:space="preserve"> = true; </w:t>
            </w:r>
            <w:proofErr w:type="spellStart"/>
            <w:r>
              <w:rPr>
                <w:lang w:val="en-US"/>
              </w:rPr>
              <w:t>IPowerOff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IsOn</w:t>
            </w:r>
            <w:proofErr w:type="spellEnd"/>
            <w:r>
              <w:rPr>
                <w:lang w:val="en-US"/>
              </w:rPr>
              <w:t xml:space="preserve"> = false;</w:t>
            </w:r>
          </w:p>
        </w:tc>
      </w:tr>
    </w:tbl>
    <w:p w14:paraId="3A381A81" w14:textId="77777777" w:rsidR="00B5613A" w:rsidRPr="00150184" w:rsidRDefault="00150184" w:rsidP="00056BDC">
      <w:pPr>
        <w:spacing w:before="240" w:after="240"/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55D95B1" w14:textId="7777777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D9D046" wp14:editId="1AC1016D">
            <wp:extent cx="3954130" cy="1616902"/>
            <wp:effectExtent l="0" t="0" r="889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21" cy="16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5E13" w14:textId="77777777" w:rsidR="00150184" w:rsidRPr="00150184" w:rsidRDefault="00150184" w:rsidP="00667A03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sectPr w:rsidR="00150184" w:rsidRPr="00150184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18FBB" w14:textId="77777777" w:rsidR="00217CD9" w:rsidRDefault="00217CD9">
      <w:r>
        <w:separator/>
      </w:r>
    </w:p>
  </w:endnote>
  <w:endnote w:type="continuationSeparator" w:id="0">
    <w:p w14:paraId="31091550" w14:textId="77777777" w:rsidR="00217CD9" w:rsidRDefault="0021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1FD6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D673BE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A146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3F181F3B" wp14:editId="1B72F0F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E8738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3FBABA7E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9378CB" wp14:editId="6B8DD2A5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FEEE8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378C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DCFEEE8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AD6E80C" wp14:editId="6190E19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DFC690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0E2C01EE" wp14:editId="4952BC4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818B0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60E1889" wp14:editId="65CFF55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C7FDA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1889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195C7FDA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0405EF" wp14:editId="1364A148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FF081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A9A3CFD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05EF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2B5FF081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A9A3CFD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68BF996" wp14:editId="12F2AC5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9A968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BF9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0579A968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2CA259B" wp14:editId="20114DE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B779A" w14:textId="777777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2A6835C0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A259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5E3B779A" w14:textId="777777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2A6835C0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2E753CB" wp14:editId="0F86634C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586C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753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684586C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19C1834" wp14:editId="4C594234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DC45F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C1834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781DC45F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74DB164" wp14:editId="1A9AFD68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DCF15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DB164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012DCF15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46F83B79" wp14:editId="3C0E6FBE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36F0C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10E19D40" wp14:editId="3A5A4FD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18B1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35B55EF8" wp14:editId="0A09199A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274D8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1A27E3B1" wp14:editId="0756C05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70E95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261E7911" wp14:editId="7A174D60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0AAA9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6B0051A9" wp14:editId="0649AEE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D3B15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53C81DD9" wp14:editId="3F2DFBAD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57DE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D6F8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01F7A6F6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26CC819" wp14:editId="024545A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5F3D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CC81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295F3D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68D8742" wp14:editId="6E8AD14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A6C0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D8742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9EA6C0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14CCEE0E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8BB3FC" wp14:editId="3084BC11">
              <wp:simplePos x="0" y="0"/>
              <wp:positionH relativeFrom="column">
                <wp:posOffset>2147281</wp:posOffset>
              </wp:positionH>
              <wp:positionV relativeFrom="paragraph">
                <wp:posOffset>-307340</wp:posOffset>
              </wp:positionV>
              <wp:extent cx="2537460" cy="649778"/>
              <wp:effectExtent l="0" t="0" r="15240" b="17145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6497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FBF00" w14:textId="1AD52007" w:rsidR="00E156DE" w:rsidRPr="00E156DE" w:rsidRDefault="0031171D" w:rsidP="009A2078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31171D">
                            <w:rPr>
                              <w:b/>
                              <w:sz w:val="28"/>
                              <w:szCs w:val="28"/>
                            </w:rPr>
                            <w:t>Отношения между классами. Механизм наследования. 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BB3FC" id="Text Box 102" o:spid="_x0000_s1037" type="#_x0000_t202" style="position:absolute;margin-left:169.1pt;margin-top:-24.2pt;width:199.8pt;height:5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" filled="f" stroked="f">
              <v:textbox inset="0,0,0,0">
                <w:txbxContent>
                  <w:p w14:paraId="2FDFBF00" w14:textId="1AD52007" w:rsidR="00E156DE" w:rsidRPr="00E156DE" w:rsidRDefault="0031171D" w:rsidP="009A2078">
                    <w:pPr>
                      <w:jc w:val="center"/>
                      <w:rPr>
                        <w:sz w:val="26"/>
                        <w:szCs w:val="26"/>
                      </w:rPr>
                    </w:pPr>
                    <w:r w:rsidRPr="0031171D">
                      <w:rPr>
                        <w:b/>
                        <w:sz w:val="28"/>
                        <w:szCs w:val="28"/>
                      </w:rPr>
                      <w:t>Отношения между классами. Механизм наследования. 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2F92C4" wp14:editId="0F1E6B0F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6D6D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F92C4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1EA6D6D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1CFDC9AF" wp14:editId="4F2F10FF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CEFA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5BABD8FB" wp14:editId="6AB006E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52B32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68198" wp14:editId="5AA699B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3E22D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68198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68F3E22D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4638766" wp14:editId="394E3B4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52042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38766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6F352042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094604B8" wp14:editId="5E2FB11A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BFFD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6AA1D5E" wp14:editId="273580B5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AB11B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4A976643" wp14:editId="2D3AEF4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A5B62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8F9856D" wp14:editId="278087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145E0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9856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3F3145E0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8D1AE98" wp14:editId="6F23B8D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0BF67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1AE9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5720BF67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77C03D" wp14:editId="3516C8C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48ACB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7C03D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3E848ACB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621C50D" wp14:editId="18914B22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DC3A3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1C50D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4DBDC3A3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FC0ECD" wp14:editId="18D091D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C5A005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C0ECD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EC5A005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4777D89" wp14:editId="4717AC7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C9F2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1D83496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E663901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A5C56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9241B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EF6EF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07B4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107320F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77D89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6228C9F2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1D83496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E663901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A5C56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9241B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EF6EF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07B4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107320F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410854" wp14:editId="43E98550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85E98" w14:textId="77777777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1085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27285E98" w14:textId="77777777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AC1F35" wp14:editId="16362998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B2B61" w14:textId="77777777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C1F3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6DAB2B61" w14:textId="77777777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6E67114" wp14:editId="418CE35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9DF0B" w14:textId="77777777" w:rsidR="00637F71" w:rsidRPr="00953597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</w:t>
                          </w:r>
                          <w:r w:rsidR="00953597"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6ADE7545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E6711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17A9DF0B" w14:textId="77777777" w:rsidR="00637F71" w:rsidRPr="00953597" w:rsidRDefault="00BB7CED" w:rsidP="00CE0B46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</w:t>
                    </w:r>
                    <w:r w:rsidR="00953597"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  <w:p w14:paraId="6ADE7545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FA1044" wp14:editId="184ED91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266C3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A1044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590266C3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EC3AA1" wp14:editId="3891E71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23D61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C3AA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AF23D61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5B2476" wp14:editId="5392AB2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AFA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B2476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B4AFA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D6477" wp14:editId="48C40CE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890B4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D647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40D890B4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2F2A45" wp14:editId="40756F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4665F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2F2A45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2074665F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4A6583" wp14:editId="652543B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B5C1A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A6583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7BAB5C1A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A44190" wp14:editId="757408FA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7E929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44190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2F17E929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F894C96" wp14:editId="514C1AB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40A5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FAAB56D" wp14:editId="02FEFE9A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9121B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7A11EC" wp14:editId="650E322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56599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A11E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36556599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A6BB1A" wp14:editId="5364C729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69890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5C394D54" wp14:editId="1D587CC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EFF5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66B7183C" wp14:editId="1929960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386A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6B6C86E4" wp14:editId="3D7FD39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3EE9B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6BE4032B" wp14:editId="255A69E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3EA82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189CADE3" wp14:editId="4DC7AC7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731E4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02F2FC4" wp14:editId="2D4814F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8387D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415952B9" wp14:editId="1AC7694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B3E6F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6F1DF1F3" wp14:editId="6AD7E3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CAA73D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773E7DE2" wp14:editId="33703AB8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D25C3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738962CE" wp14:editId="78A0815A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AAAD0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408F581A" wp14:editId="5633A16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DAF8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15C3E2F5" wp14:editId="16E6921F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ACC28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6805CD2" wp14:editId="2575A88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1820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05CD2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2B1820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FD8E" w14:textId="77777777" w:rsidR="00217CD9" w:rsidRDefault="00217CD9">
      <w:r>
        <w:separator/>
      </w:r>
    </w:p>
  </w:footnote>
  <w:footnote w:type="continuationSeparator" w:id="0">
    <w:p w14:paraId="1E845125" w14:textId="77777777" w:rsidR="00217CD9" w:rsidRDefault="00217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4113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9446747" wp14:editId="103AE96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A6752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DDA9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21D00A0" wp14:editId="0DADDFB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13D8F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1D00A0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6B13D8F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BDC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BBE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CD9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4A2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171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1BA6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A03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597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078"/>
    <w:rsid w:val="009A2868"/>
    <w:rsid w:val="009A4E6B"/>
    <w:rsid w:val="009A5F63"/>
    <w:rsid w:val="009A656A"/>
    <w:rsid w:val="009A6A8B"/>
    <w:rsid w:val="009A6BD3"/>
    <w:rsid w:val="009A70FE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4E3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7663D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0F7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C6A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BC648E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1</cp:revision>
  <cp:lastPrinted>2018-07-03T17:25:00Z</cp:lastPrinted>
  <dcterms:created xsi:type="dcterms:W3CDTF">2025-03-22T13:31:00Z</dcterms:created>
  <dcterms:modified xsi:type="dcterms:W3CDTF">2025-03-22T13:40:00Z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