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1C41C" w14:textId="4DB7C254" w:rsidR="00095CDA" w:rsidRDefault="00BB3DFD" w:rsidP="00095CDA">
      <w:pPr>
        <w:tabs>
          <w:tab w:val="left" w:pos="1134"/>
        </w:tabs>
        <w:spacing w:line="276" w:lineRule="auto"/>
        <w:ind w:firstLine="680"/>
        <w:jc w:val="center"/>
        <w:rPr>
          <w:b/>
          <w:sz w:val="28"/>
          <w:szCs w:val="28"/>
        </w:rPr>
      </w:pPr>
      <w:r w:rsidRPr="00BB3DFD">
        <w:rPr>
          <w:b/>
          <w:sz w:val="28"/>
          <w:szCs w:val="28"/>
        </w:rPr>
        <w:t>9</w:t>
      </w:r>
      <w:r w:rsidR="00694E17">
        <w:rPr>
          <w:b/>
          <w:sz w:val="28"/>
          <w:szCs w:val="28"/>
        </w:rPr>
        <w:t xml:space="preserve"> </w:t>
      </w:r>
      <w:r w:rsidRPr="00BB3DFD">
        <w:rPr>
          <w:b/>
          <w:sz w:val="28"/>
          <w:szCs w:val="28"/>
        </w:rPr>
        <w:t>Работа с файлами</w:t>
      </w:r>
    </w:p>
    <w:p w14:paraId="4C8D3825" w14:textId="251B3B5F" w:rsidR="00095CDA" w:rsidRPr="00BB3DFD" w:rsidRDefault="00B5613A" w:rsidP="00BB3DFD">
      <w:pPr>
        <w:tabs>
          <w:tab w:val="left" w:pos="1134"/>
        </w:tabs>
        <w:spacing w:line="276" w:lineRule="auto"/>
        <w:ind w:firstLine="680"/>
        <w:jc w:val="both"/>
        <w:rPr>
          <w:sz w:val="28"/>
          <w:szCs w:val="28"/>
        </w:rPr>
      </w:pPr>
      <w:r w:rsidRPr="00150184">
        <w:rPr>
          <w:sz w:val="28"/>
          <w:szCs w:val="28"/>
        </w:rPr>
        <w:t xml:space="preserve">Задание 1. </w:t>
      </w:r>
      <w:r w:rsidR="00BB3DFD" w:rsidRPr="00BB3DFD">
        <w:rPr>
          <w:sz w:val="28"/>
          <w:szCs w:val="28"/>
        </w:rPr>
        <w:t>Добавление новой записи без удаления старых</w:t>
      </w:r>
      <w:r w:rsidR="00BB3DFD" w:rsidRPr="00BB3DFD">
        <w:rPr>
          <w:sz w:val="28"/>
          <w:szCs w:val="28"/>
        </w:rPr>
        <w:t xml:space="preserve"> </w:t>
      </w:r>
      <w:r w:rsidR="00BB3DFD" w:rsidRPr="00BB3DFD">
        <w:rPr>
          <w:sz w:val="28"/>
          <w:szCs w:val="28"/>
        </w:rPr>
        <w:t>Классы:</w:t>
      </w:r>
      <w:r w:rsidR="00BB3DFD" w:rsidRPr="00BB3DFD">
        <w:rPr>
          <w:sz w:val="28"/>
          <w:szCs w:val="28"/>
        </w:rPr>
        <w:t xml:space="preserve"> </w:t>
      </w:r>
      <w:r w:rsidR="00BB3DFD" w:rsidRPr="00BB3DFD">
        <w:rPr>
          <w:sz w:val="28"/>
          <w:szCs w:val="28"/>
          <w:lang w:val="en-US"/>
        </w:rPr>
        <w:t>Transaction</w:t>
      </w:r>
      <w:r w:rsidR="00BB3DFD" w:rsidRPr="00BB3DFD">
        <w:rPr>
          <w:sz w:val="28"/>
          <w:szCs w:val="28"/>
        </w:rPr>
        <w:t xml:space="preserve"> – модель (</w:t>
      </w:r>
      <w:r w:rsidR="00BB3DFD" w:rsidRPr="00BB3DFD">
        <w:rPr>
          <w:sz w:val="28"/>
          <w:szCs w:val="28"/>
          <w:lang w:val="en-US"/>
        </w:rPr>
        <w:t>Id</w:t>
      </w:r>
      <w:r w:rsidR="00BB3DFD" w:rsidRPr="00BB3DFD">
        <w:rPr>
          <w:sz w:val="28"/>
          <w:szCs w:val="28"/>
        </w:rPr>
        <w:t xml:space="preserve">, </w:t>
      </w:r>
      <w:r w:rsidR="00BB3DFD" w:rsidRPr="00BB3DFD">
        <w:rPr>
          <w:sz w:val="28"/>
          <w:szCs w:val="28"/>
          <w:lang w:val="en-US"/>
        </w:rPr>
        <w:t>Amount</w:t>
      </w:r>
      <w:r w:rsidR="00BB3DFD" w:rsidRPr="00BB3DFD">
        <w:rPr>
          <w:sz w:val="28"/>
          <w:szCs w:val="28"/>
        </w:rPr>
        <w:t>).</w:t>
      </w:r>
      <w:r w:rsidR="00BB3DFD" w:rsidRPr="00BB3DFD">
        <w:rPr>
          <w:sz w:val="28"/>
          <w:szCs w:val="28"/>
        </w:rPr>
        <w:t xml:space="preserve"> </w:t>
      </w:r>
      <w:proofErr w:type="spellStart"/>
      <w:r w:rsidR="00BB3DFD" w:rsidRPr="00BB3DFD">
        <w:rPr>
          <w:sz w:val="28"/>
          <w:szCs w:val="28"/>
          <w:lang w:val="en-US"/>
        </w:rPr>
        <w:t>TransactionFileWriter</w:t>
      </w:r>
      <w:proofErr w:type="spellEnd"/>
      <w:r w:rsidR="00BB3DFD" w:rsidRPr="00BB3DFD">
        <w:rPr>
          <w:sz w:val="28"/>
          <w:szCs w:val="28"/>
        </w:rPr>
        <w:t xml:space="preserve"> – записывает </w:t>
      </w:r>
      <w:r w:rsidR="00BB3DFD" w:rsidRPr="00BB3DFD">
        <w:rPr>
          <w:sz w:val="28"/>
          <w:szCs w:val="28"/>
          <w:lang w:val="en-US"/>
        </w:rPr>
        <w:t>Transaction</w:t>
      </w:r>
      <w:r w:rsidR="00BB3DFD" w:rsidRPr="00BB3DFD">
        <w:rPr>
          <w:sz w:val="28"/>
          <w:szCs w:val="28"/>
        </w:rPr>
        <w:t xml:space="preserve"> в </w:t>
      </w:r>
      <w:r w:rsidR="00BB3DFD" w:rsidRPr="00BB3DFD">
        <w:rPr>
          <w:sz w:val="28"/>
          <w:szCs w:val="28"/>
          <w:lang w:val="en-US"/>
        </w:rPr>
        <w:t>file</w:t>
      </w:r>
      <w:r w:rsidR="00BB3DFD" w:rsidRPr="00BB3DFD">
        <w:rPr>
          <w:sz w:val="28"/>
          <w:szCs w:val="28"/>
        </w:rPr>
        <w:t>.</w:t>
      </w:r>
      <w:r w:rsidR="00BB3DFD" w:rsidRPr="00BB3DFD">
        <w:rPr>
          <w:sz w:val="28"/>
          <w:szCs w:val="28"/>
          <w:lang w:val="en-US"/>
        </w:rPr>
        <w:t>data</w:t>
      </w:r>
      <w:r w:rsidR="00BB3DFD" w:rsidRPr="00BB3DFD">
        <w:rPr>
          <w:sz w:val="28"/>
          <w:szCs w:val="28"/>
        </w:rPr>
        <w:t>.</w:t>
      </w:r>
      <w:r w:rsidR="00BB3DFD" w:rsidRPr="00BB3DFD">
        <w:rPr>
          <w:sz w:val="28"/>
          <w:szCs w:val="28"/>
        </w:rPr>
        <w:t xml:space="preserve"> </w:t>
      </w:r>
      <w:r w:rsidR="00BB3DFD" w:rsidRPr="00BB3DFD">
        <w:rPr>
          <w:sz w:val="28"/>
          <w:szCs w:val="28"/>
        </w:rPr>
        <w:t xml:space="preserve">Методы </w:t>
      </w:r>
      <w:proofErr w:type="spellStart"/>
      <w:r w:rsidR="00BB3DFD" w:rsidRPr="00BB3DFD">
        <w:rPr>
          <w:sz w:val="28"/>
          <w:szCs w:val="28"/>
          <w:lang w:val="en-US"/>
        </w:rPr>
        <w:t>TransactionFileWriter</w:t>
      </w:r>
      <w:proofErr w:type="spellEnd"/>
      <w:r w:rsidR="00BB3DFD" w:rsidRPr="00BB3DFD">
        <w:rPr>
          <w:sz w:val="28"/>
          <w:szCs w:val="28"/>
        </w:rPr>
        <w:t>:</w:t>
      </w:r>
      <w:r w:rsidR="00BB3DFD" w:rsidRPr="00BB3DFD">
        <w:rPr>
          <w:sz w:val="28"/>
          <w:szCs w:val="28"/>
        </w:rPr>
        <w:t xml:space="preserve"> </w:t>
      </w:r>
      <w:proofErr w:type="spellStart"/>
      <w:proofErr w:type="gramStart"/>
      <w:r w:rsidR="00BB3DFD" w:rsidRPr="00BB3DFD">
        <w:rPr>
          <w:sz w:val="28"/>
          <w:szCs w:val="28"/>
          <w:lang w:val="en-US"/>
        </w:rPr>
        <w:t>AppendTransaction</w:t>
      </w:r>
      <w:proofErr w:type="spellEnd"/>
      <w:r w:rsidR="00BB3DFD" w:rsidRPr="00BB3DFD">
        <w:rPr>
          <w:sz w:val="28"/>
          <w:szCs w:val="28"/>
        </w:rPr>
        <w:t>(</w:t>
      </w:r>
      <w:proofErr w:type="gramEnd"/>
      <w:r w:rsidR="00BB3DFD" w:rsidRPr="00BB3DFD">
        <w:rPr>
          <w:sz w:val="28"/>
          <w:szCs w:val="28"/>
          <w:lang w:val="en-US"/>
        </w:rPr>
        <w:t>Transaction</w:t>
      </w:r>
      <w:r w:rsidR="00BB3DFD" w:rsidRPr="00BB3DFD">
        <w:rPr>
          <w:sz w:val="28"/>
          <w:szCs w:val="28"/>
        </w:rPr>
        <w:t xml:space="preserve"> </w:t>
      </w:r>
      <w:proofErr w:type="spellStart"/>
      <w:r w:rsidR="00BB3DFD" w:rsidRPr="00BB3DFD">
        <w:rPr>
          <w:sz w:val="28"/>
          <w:szCs w:val="28"/>
          <w:lang w:val="en-US"/>
        </w:rPr>
        <w:t>transaction</w:t>
      </w:r>
      <w:proofErr w:type="spellEnd"/>
      <w:r w:rsidR="00BB3DFD" w:rsidRPr="00BB3DFD">
        <w:rPr>
          <w:sz w:val="28"/>
          <w:szCs w:val="28"/>
        </w:rPr>
        <w:t>) – добавляет запись без удаления</w:t>
      </w:r>
      <w:r w:rsidR="00BB3DFD" w:rsidRPr="00BB3DFD">
        <w:rPr>
          <w:sz w:val="28"/>
          <w:szCs w:val="28"/>
        </w:rPr>
        <w:t xml:space="preserve"> </w:t>
      </w:r>
      <w:r w:rsidR="00BB3DFD" w:rsidRPr="00BB3DFD">
        <w:rPr>
          <w:sz w:val="28"/>
          <w:szCs w:val="28"/>
        </w:rPr>
        <w:t>предыдущих данных.</w:t>
      </w:r>
    </w:p>
    <w:p w14:paraId="60AFB257" w14:textId="77777777" w:rsidR="00637F71" w:rsidRPr="00BB3DFD" w:rsidRDefault="00B5613A" w:rsidP="00095CDA">
      <w:pPr>
        <w:tabs>
          <w:tab w:val="left" w:pos="1134"/>
        </w:tabs>
        <w:spacing w:before="240" w:after="240" w:line="276" w:lineRule="auto"/>
        <w:ind w:firstLine="680"/>
        <w:jc w:val="both"/>
        <w:rPr>
          <w:sz w:val="28"/>
          <w:szCs w:val="28"/>
        </w:rPr>
      </w:pPr>
      <w:r w:rsidRPr="00150184">
        <w:rPr>
          <w:sz w:val="28"/>
          <w:szCs w:val="28"/>
        </w:rPr>
        <w:t>Листинг</w:t>
      </w:r>
      <w:r w:rsidRPr="00BB3DFD">
        <w:rPr>
          <w:sz w:val="28"/>
          <w:szCs w:val="28"/>
        </w:rPr>
        <w:t xml:space="preserve"> </w:t>
      </w:r>
      <w:r w:rsidRPr="00150184">
        <w:rPr>
          <w:sz w:val="28"/>
          <w:szCs w:val="28"/>
        </w:rPr>
        <w:t>программы</w:t>
      </w:r>
      <w:r w:rsidRPr="00BB3DFD">
        <w:rPr>
          <w:sz w:val="28"/>
          <w:szCs w:val="28"/>
        </w:rPr>
        <w:t>:</w:t>
      </w:r>
    </w:p>
    <w:p w14:paraId="7F475FAD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BB3DFD">
        <w:rPr>
          <w:lang w:val="en-US"/>
        </w:rPr>
        <w:t>namespace task2</w:t>
      </w:r>
    </w:p>
    <w:p w14:paraId="702E6B2D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BB3DFD">
        <w:rPr>
          <w:lang w:val="en-US"/>
        </w:rPr>
        <w:t>{</w:t>
      </w:r>
    </w:p>
    <w:p w14:paraId="3FD29CF3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BB3DFD">
        <w:rPr>
          <w:lang w:val="en-US"/>
        </w:rPr>
        <w:t xml:space="preserve">    public class Transaction</w:t>
      </w:r>
    </w:p>
    <w:p w14:paraId="0DDBFD02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BB3DFD">
        <w:rPr>
          <w:lang w:val="en-US"/>
        </w:rPr>
        <w:t xml:space="preserve">    {</w:t>
      </w:r>
    </w:p>
    <w:p w14:paraId="4B85EA53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BB3DFD">
        <w:rPr>
          <w:lang w:val="en-US"/>
        </w:rPr>
        <w:t xml:space="preserve">        public int Id;</w:t>
      </w:r>
    </w:p>
    <w:p w14:paraId="6B7B5F9F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BB3DFD">
        <w:rPr>
          <w:lang w:val="en-US"/>
        </w:rPr>
        <w:t xml:space="preserve">        public decimal Amount </w:t>
      </w:r>
      <w:proofErr w:type="gramStart"/>
      <w:r w:rsidRPr="00BB3DFD">
        <w:rPr>
          <w:lang w:val="en-US"/>
        </w:rPr>
        <w:t>{ get</w:t>
      </w:r>
      <w:proofErr w:type="gramEnd"/>
      <w:r w:rsidRPr="00BB3DFD">
        <w:rPr>
          <w:lang w:val="en-US"/>
        </w:rPr>
        <w:t>; }</w:t>
      </w:r>
    </w:p>
    <w:p w14:paraId="77103F0F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</w:p>
    <w:p w14:paraId="45501CA8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BB3DFD">
        <w:rPr>
          <w:lang w:val="en-US"/>
        </w:rPr>
        <w:t xml:space="preserve">        public </w:t>
      </w:r>
      <w:proofErr w:type="gramStart"/>
      <w:r w:rsidRPr="00BB3DFD">
        <w:rPr>
          <w:lang w:val="en-US"/>
        </w:rPr>
        <w:t>Transaction(</w:t>
      </w:r>
      <w:proofErr w:type="gramEnd"/>
      <w:r w:rsidRPr="00BB3DFD">
        <w:rPr>
          <w:lang w:val="en-US"/>
        </w:rPr>
        <w:t>int id, decimal amount)</w:t>
      </w:r>
    </w:p>
    <w:p w14:paraId="2D683CC3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BB3DFD">
        <w:rPr>
          <w:lang w:val="en-US"/>
        </w:rPr>
        <w:t xml:space="preserve">        {</w:t>
      </w:r>
    </w:p>
    <w:p w14:paraId="12EFD59E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BB3DFD">
        <w:rPr>
          <w:lang w:val="en-US"/>
        </w:rPr>
        <w:t xml:space="preserve">            Id = id;</w:t>
      </w:r>
    </w:p>
    <w:p w14:paraId="15E2BA89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BB3DFD">
        <w:rPr>
          <w:lang w:val="en-US"/>
        </w:rPr>
        <w:t xml:space="preserve">            Amount = amount;</w:t>
      </w:r>
    </w:p>
    <w:p w14:paraId="361ACCB9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BB3DFD">
        <w:rPr>
          <w:lang w:val="en-US"/>
        </w:rPr>
        <w:t xml:space="preserve">        }</w:t>
      </w:r>
    </w:p>
    <w:p w14:paraId="3D2C9C77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</w:p>
    <w:p w14:paraId="737B511A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BB3DFD">
        <w:rPr>
          <w:lang w:val="en-US"/>
        </w:rPr>
        <w:t xml:space="preserve">        public override string </w:t>
      </w:r>
      <w:proofErr w:type="spellStart"/>
      <w:proofErr w:type="gramStart"/>
      <w:r w:rsidRPr="00BB3DFD">
        <w:rPr>
          <w:lang w:val="en-US"/>
        </w:rPr>
        <w:t>ToString</w:t>
      </w:r>
      <w:proofErr w:type="spellEnd"/>
      <w:r w:rsidRPr="00BB3DFD">
        <w:rPr>
          <w:lang w:val="en-US"/>
        </w:rPr>
        <w:t>(</w:t>
      </w:r>
      <w:proofErr w:type="gramEnd"/>
      <w:r w:rsidRPr="00BB3DFD">
        <w:rPr>
          <w:lang w:val="en-US"/>
        </w:rPr>
        <w:t>)</w:t>
      </w:r>
    </w:p>
    <w:p w14:paraId="5CE34469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</w:pPr>
      <w:r w:rsidRPr="00BB3DFD">
        <w:rPr>
          <w:lang w:val="en-US"/>
        </w:rPr>
        <w:t xml:space="preserve">        </w:t>
      </w:r>
      <w:r w:rsidRPr="00BB3DFD">
        <w:t>{</w:t>
      </w:r>
    </w:p>
    <w:p w14:paraId="15C454A0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</w:pPr>
      <w:r w:rsidRPr="00BB3DFD">
        <w:t xml:space="preserve">            </w:t>
      </w:r>
      <w:proofErr w:type="spellStart"/>
      <w:r w:rsidRPr="00BB3DFD">
        <w:t>return</w:t>
      </w:r>
      <w:proofErr w:type="spellEnd"/>
      <w:r w:rsidRPr="00BB3DFD">
        <w:t xml:space="preserve"> $"{</w:t>
      </w:r>
      <w:proofErr w:type="spellStart"/>
      <w:r w:rsidRPr="00BB3DFD">
        <w:t>Id</w:t>
      </w:r>
      <w:proofErr w:type="spellEnd"/>
      <w:r w:rsidRPr="00BB3DFD">
        <w:t>}|{</w:t>
      </w:r>
      <w:proofErr w:type="spellStart"/>
      <w:r w:rsidRPr="00BB3DFD">
        <w:t>Amount</w:t>
      </w:r>
      <w:proofErr w:type="spellEnd"/>
      <w:r w:rsidRPr="00BB3DFD">
        <w:t>}";</w:t>
      </w:r>
    </w:p>
    <w:p w14:paraId="27EF47DB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</w:pPr>
      <w:r w:rsidRPr="00BB3DFD">
        <w:t xml:space="preserve">        }</w:t>
      </w:r>
    </w:p>
    <w:p w14:paraId="21A46C36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</w:pPr>
      <w:r w:rsidRPr="00BB3DFD">
        <w:t xml:space="preserve">    }</w:t>
      </w:r>
    </w:p>
    <w:p w14:paraId="2704797F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</w:pPr>
      <w:r w:rsidRPr="00BB3DFD">
        <w:t>}</w:t>
      </w:r>
      <w:r w:rsidRPr="00BB3DFD">
        <w:t xml:space="preserve"> </w:t>
      </w:r>
    </w:p>
    <w:p w14:paraId="63E3DC5C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BB3DFD">
        <w:rPr>
          <w:lang w:val="en-US"/>
        </w:rPr>
        <w:t>namespace task2</w:t>
      </w:r>
    </w:p>
    <w:p w14:paraId="3789AC8F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BB3DFD">
        <w:rPr>
          <w:lang w:val="en-US"/>
        </w:rPr>
        <w:t>{</w:t>
      </w:r>
    </w:p>
    <w:p w14:paraId="37ADBC72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BB3DFD">
        <w:rPr>
          <w:lang w:val="en-US"/>
        </w:rPr>
        <w:t xml:space="preserve">    public class </w:t>
      </w:r>
      <w:proofErr w:type="spellStart"/>
      <w:r w:rsidRPr="00BB3DFD">
        <w:rPr>
          <w:lang w:val="en-US"/>
        </w:rPr>
        <w:t>TransactionFileWriter</w:t>
      </w:r>
      <w:proofErr w:type="spellEnd"/>
    </w:p>
    <w:p w14:paraId="1F233ABB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BB3DFD">
        <w:rPr>
          <w:lang w:val="en-US"/>
        </w:rPr>
        <w:t xml:space="preserve">    {</w:t>
      </w:r>
    </w:p>
    <w:p w14:paraId="2590DF31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BB3DFD">
        <w:rPr>
          <w:lang w:val="en-US"/>
        </w:rPr>
        <w:t xml:space="preserve">        private const string </w:t>
      </w:r>
      <w:proofErr w:type="spellStart"/>
      <w:r w:rsidRPr="00BB3DFD">
        <w:rPr>
          <w:lang w:val="en-US"/>
        </w:rPr>
        <w:t>FileName</w:t>
      </w:r>
      <w:proofErr w:type="spellEnd"/>
      <w:r w:rsidRPr="00BB3DFD">
        <w:rPr>
          <w:lang w:val="en-US"/>
        </w:rPr>
        <w:t xml:space="preserve"> = "</w:t>
      </w:r>
      <w:proofErr w:type="spellStart"/>
      <w:r w:rsidRPr="00BB3DFD">
        <w:rPr>
          <w:lang w:val="en-US"/>
        </w:rPr>
        <w:t>file.data</w:t>
      </w:r>
      <w:proofErr w:type="spellEnd"/>
      <w:r w:rsidRPr="00BB3DFD">
        <w:rPr>
          <w:lang w:val="en-US"/>
        </w:rPr>
        <w:t>";</w:t>
      </w:r>
    </w:p>
    <w:p w14:paraId="41CF2AAD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</w:p>
    <w:p w14:paraId="43A4FA73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BB3DFD">
        <w:rPr>
          <w:lang w:val="en-US"/>
        </w:rPr>
        <w:t xml:space="preserve">        public void </w:t>
      </w:r>
      <w:proofErr w:type="spellStart"/>
      <w:proofErr w:type="gramStart"/>
      <w:r w:rsidRPr="00BB3DFD">
        <w:rPr>
          <w:lang w:val="en-US"/>
        </w:rPr>
        <w:t>AddTransaction</w:t>
      </w:r>
      <w:proofErr w:type="spellEnd"/>
      <w:r w:rsidRPr="00BB3DFD">
        <w:rPr>
          <w:lang w:val="en-US"/>
        </w:rPr>
        <w:t>(</w:t>
      </w:r>
      <w:proofErr w:type="gramEnd"/>
      <w:r w:rsidRPr="00BB3DFD">
        <w:rPr>
          <w:lang w:val="en-US"/>
        </w:rPr>
        <w:t>Transaction transaction)</w:t>
      </w:r>
    </w:p>
    <w:p w14:paraId="2B28F22F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BB3DFD">
        <w:rPr>
          <w:lang w:val="en-US"/>
        </w:rPr>
        <w:t xml:space="preserve">        {</w:t>
      </w:r>
    </w:p>
    <w:p w14:paraId="5CDFB7D5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BB3DFD">
        <w:rPr>
          <w:lang w:val="en-US"/>
        </w:rPr>
        <w:t xml:space="preserve">            using (</w:t>
      </w:r>
      <w:proofErr w:type="spellStart"/>
      <w:r w:rsidRPr="00BB3DFD">
        <w:rPr>
          <w:lang w:val="en-US"/>
        </w:rPr>
        <w:t>StreamWriter</w:t>
      </w:r>
      <w:proofErr w:type="spellEnd"/>
      <w:r w:rsidRPr="00BB3DFD">
        <w:rPr>
          <w:lang w:val="en-US"/>
        </w:rPr>
        <w:t xml:space="preserve"> writer = new </w:t>
      </w:r>
      <w:proofErr w:type="spellStart"/>
      <w:proofErr w:type="gramStart"/>
      <w:r w:rsidRPr="00BB3DFD">
        <w:rPr>
          <w:lang w:val="en-US"/>
        </w:rPr>
        <w:t>StreamWriter</w:t>
      </w:r>
      <w:proofErr w:type="spellEnd"/>
      <w:r w:rsidRPr="00BB3DFD">
        <w:rPr>
          <w:lang w:val="en-US"/>
        </w:rPr>
        <w:t>(</w:t>
      </w:r>
      <w:proofErr w:type="spellStart"/>
      <w:proofErr w:type="gramEnd"/>
      <w:r w:rsidRPr="00BB3DFD">
        <w:rPr>
          <w:lang w:val="en-US"/>
        </w:rPr>
        <w:t>FileName</w:t>
      </w:r>
      <w:proofErr w:type="spellEnd"/>
      <w:r w:rsidRPr="00BB3DFD">
        <w:rPr>
          <w:lang w:val="en-US"/>
        </w:rPr>
        <w:t>, true))</w:t>
      </w:r>
    </w:p>
    <w:p w14:paraId="0D9C6084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</w:pPr>
      <w:r w:rsidRPr="00BB3DFD">
        <w:rPr>
          <w:lang w:val="en-US"/>
        </w:rPr>
        <w:t xml:space="preserve">            </w:t>
      </w:r>
      <w:r w:rsidRPr="00BB3DFD">
        <w:t>{</w:t>
      </w:r>
    </w:p>
    <w:p w14:paraId="432F5E47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</w:pPr>
      <w:r w:rsidRPr="00BB3DFD">
        <w:t xml:space="preserve">                </w:t>
      </w:r>
      <w:proofErr w:type="spellStart"/>
      <w:proofErr w:type="gramStart"/>
      <w:r w:rsidRPr="00BB3DFD">
        <w:t>writer.WriteLine</w:t>
      </w:r>
      <w:proofErr w:type="spellEnd"/>
      <w:proofErr w:type="gramEnd"/>
      <w:r w:rsidRPr="00BB3DFD">
        <w:t>(</w:t>
      </w:r>
      <w:proofErr w:type="spellStart"/>
      <w:r w:rsidRPr="00BB3DFD">
        <w:t>transaction.ToString</w:t>
      </w:r>
      <w:proofErr w:type="spellEnd"/>
      <w:r w:rsidRPr="00BB3DFD">
        <w:t>());</w:t>
      </w:r>
    </w:p>
    <w:p w14:paraId="0B4097B9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</w:pPr>
      <w:r w:rsidRPr="00BB3DFD">
        <w:t xml:space="preserve">            }</w:t>
      </w:r>
    </w:p>
    <w:p w14:paraId="48094416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</w:pPr>
      <w:r w:rsidRPr="00BB3DFD">
        <w:t xml:space="preserve">        }</w:t>
      </w:r>
    </w:p>
    <w:p w14:paraId="2685DC75" w14:textId="2DDEDF69" w:rsid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</w:pPr>
      <w:r w:rsidRPr="00BB3DFD">
        <w:t xml:space="preserve">    }</w:t>
      </w:r>
    </w:p>
    <w:p w14:paraId="6FD7337B" w14:textId="1780C694" w:rsidR="00BB3DFD" w:rsidRPr="00BB3DFD" w:rsidRDefault="00BB3DFD" w:rsidP="00BB3DFD">
      <w:pPr>
        <w:rPr>
          <w:sz w:val="24"/>
          <w:szCs w:val="24"/>
        </w:rPr>
      </w:pPr>
      <w:r>
        <w:br w:type="page"/>
      </w:r>
    </w:p>
    <w:p w14:paraId="67B48A1C" w14:textId="24665810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</w:pPr>
      <w:r w:rsidRPr="00BB3DFD">
        <w:lastRenderedPageBreak/>
        <w:t>}</w:t>
      </w:r>
    </w:p>
    <w:p w14:paraId="3E51CFC1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BB3DFD">
        <w:rPr>
          <w:lang w:val="en-US"/>
        </w:rPr>
        <w:t>namespace task2</w:t>
      </w:r>
    </w:p>
    <w:p w14:paraId="639C0610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BB3DFD">
        <w:rPr>
          <w:lang w:val="en-US"/>
        </w:rPr>
        <w:t>{</w:t>
      </w:r>
    </w:p>
    <w:p w14:paraId="73A183AD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BB3DFD">
        <w:rPr>
          <w:lang w:val="en-US"/>
        </w:rPr>
        <w:t xml:space="preserve">    public class Program</w:t>
      </w:r>
    </w:p>
    <w:p w14:paraId="16458B52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BB3DFD">
        <w:rPr>
          <w:lang w:val="en-US"/>
        </w:rPr>
        <w:t xml:space="preserve">    {</w:t>
      </w:r>
    </w:p>
    <w:p w14:paraId="04FE8BDB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BB3DFD">
        <w:rPr>
          <w:lang w:val="en-US"/>
        </w:rPr>
        <w:t xml:space="preserve">        public static void Main(</w:t>
      </w:r>
      <w:proofErr w:type="gramStart"/>
      <w:r w:rsidRPr="00BB3DFD">
        <w:rPr>
          <w:lang w:val="en-US"/>
        </w:rPr>
        <w:t>string[</w:t>
      </w:r>
      <w:proofErr w:type="gramEnd"/>
      <w:r w:rsidRPr="00BB3DFD">
        <w:rPr>
          <w:lang w:val="en-US"/>
        </w:rPr>
        <w:t xml:space="preserve">] </w:t>
      </w:r>
      <w:proofErr w:type="spellStart"/>
      <w:r w:rsidRPr="00BB3DFD">
        <w:rPr>
          <w:lang w:val="en-US"/>
        </w:rPr>
        <w:t>args</w:t>
      </w:r>
      <w:proofErr w:type="spellEnd"/>
      <w:r w:rsidRPr="00BB3DFD">
        <w:rPr>
          <w:lang w:val="en-US"/>
        </w:rPr>
        <w:t>)</w:t>
      </w:r>
    </w:p>
    <w:p w14:paraId="3447F37A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BB3DFD">
        <w:rPr>
          <w:lang w:val="en-US"/>
        </w:rPr>
        <w:t xml:space="preserve">        {</w:t>
      </w:r>
    </w:p>
    <w:p w14:paraId="47545B86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BB3DFD">
        <w:rPr>
          <w:lang w:val="en-US"/>
        </w:rPr>
        <w:t xml:space="preserve">            </w:t>
      </w:r>
    </w:p>
    <w:p w14:paraId="0A47F31B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BB3DFD">
        <w:rPr>
          <w:lang w:val="en-US"/>
        </w:rPr>
        <w:t xml:space="preserve">            </w:t>
      </w:r>
      <w:proofErr w:type="spellStart"/>
      <w:r w:rsidRPr="00BB3DFD">
        <w:rPr>
          <w:lang w:val="en-US"/>
        </w:rPr>
        <w:t>TransactionFileWriter</w:t>
      </w:r>
      <w:proofErr w:type="spellEnd"/>
      <w:r w:rsidRPr="00BB3DFD">
        <w:rPr>
          <w:lang w:val="en-US"/>
        </w:rPr>
        <w:t xml:space="preserve"> writer = new </w:t>
      </w:r>
      <w:proofErr w:type="spellStart"/>
      <w:proofErr w:type="gramStart"/>
      <w:r w:rsidRPr="00BB3DFD">
        <w:rPr>
          <w:lang w:val="en-US"/>
        </w:rPr>
        <w:t>TransactionFileWriter</w:t>
      </w:r>
      <w:proofErr w:type="spellEnd"/>
      <w:r w:rsidRPr="00BB3DFD">
        <w:rPr>
          <w:lang w:val="en-US"/>
        </w:rPr>
        <w:t>(</w:t>
      </w:r>
      <w:proofErr w:type="gramEnd"/>
      <w:r w:rsidRPr="00BB3DFD">
        <w:rPr>
          <w:lang w:val="en-US"/>
        </w:rPr>
        <w:t>);</w:t>
      </w:r>
    </w:p>
    <w:p w14:paraId="05461AF8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</w:p>
    <w:p w14:paraId="6D854C7F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BB3DFD">
        <w:rPr>
          <w:lang w:val="en-US"/>
        </w:rPr>
        <w:t xml:space="preserve">            </w:t>
      </w:r>
      <w:proofErr w:type="spellStart"/>
      <w:proofErr w:type="gramStart"/>
      <w:r w:rsidRPr="00BB3DFD">
        <w:rPr>
          <w:lang w:val="en-US"/>
        </w:rPr>
        <w:t>writer.AddTransaction</w:t>
      </w:r>
      <w:proofErr w:type="spellEnd"/>
      <w:proofErr w:type="gramEnd"/>
      <w:r w:rsidRPr="00BB3DFD">
        <w:rPr>
          <w:lang w:val="en-US"/>
        </w:rPr>
        <w:t>(new Transaction(1, 100.50m));</w:t>
      </w:r>
    </w:p>
    <w:p w14:paraId="2DD48B04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BB3DFD">
        <w:rPr>
          <w:lang w:val="en-US"/>
        </w:rPr>
        <w:t xml:space="preserve">            </w:t>
      </w:r>
      <w:proofErr w:type="spellStart"/>
      <w:proofErr w:type="gramStart"/>
      <w:r w:rsidRPr="00BB3DFD">
        <w:rPr>
          <w:lang w:val="en-US"/>
        </w:rPr>
        <w:t>writer.AddTransaction</w:t>
      </w:r>
      <w:proofErr w:type="spellEnd"/>
      <w:proofErr w:type="gramEnd"/>
      <w:r w:rsidRPr="00BB3DFD">
        <w:rPr>
          <w:lang w:val="en-US"/>
        </w:rPr>
        <w:t>(new Transaction(2, 200.75m));</w:t>
      </w:r>
    </w:p>
    <w:p w14:paraId="4DE5DB10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BB3DFD">
        <w:rPr>
          <w:lang w:val="en-US"/>
        </w:rPr>
        <w:t xml:space="preserve">            </w:t>
      </w:r>
      <w:proofErr w:type="spellStart"/>
      <w:proofErr w:type="gramStart"/>
      <w:r w:rsidRPr="00BB3DFD">
        <w:rPr>
          <w:lang w:val="en-US"/>
        </w:rPr>
        <w:t>writer.AddTransaction</w:t>
      </w:r>
      <w:proofErr w:type="spellEnd"/>
      <w:proofErr w:type="gramEnd"/>
      <w:r w:rsidRPr="00BB3DFD">
        <w:rPr>
          <w:lang w:val="en-US"/>
        </w:rPr>
        <w:t>(new Transaction(3, 300.25m));</w:t>
      </w:r>
    </w:p>
    <w:p w14:paraId="0611E103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</w:p>
    <w:p w14:paraId="76F1EEA7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BB3DFD">
        <w:rPr>
          <w:lang w:val="en-US"/>
        </w:rPr>
        <w:t xml:space="preserve">            using (</w:t>
      </w:r>
      <w:proofErr w:type="spellStart"/>
      <w:r w:rsidRPr="00BB3DFD">
        <w:rPr>
          <w:lang w:val="en-US"/>
        </w:rPr>
        <w:t>StreamReader</w:t>
      </w:r>
      <w:proofErr w:type="spellEnd"/>
      <w:r w:rsidRPr="00BB3DFD">
        <w:rPr>
          <w:lang w:val="en-US"/>
        </w:rPr>
        <w:t xml:space="preserve"> reader = new </w:t>
      </w:r>
      <w:proofErr w:type="spellStart"/>
      <w:r w:rsidRPr="00BB3DFD">
        <w:rPr>
          <w:lang w:val="en-US"/>
        </w:rPr>
        <w:t>StreamReader</w:t>
      </w:r>
      <w:proofErr w:type="spellEnd"/>
      <w:r w:rsidRPr="00BB3DFD">
        <w:rPr>
          <w:lang w:val="en-US"/>
        </w:rPr>
        <w:t>("</w:t>
      </w:r>
      <w:proofErr w:type="spellStart"/>
      <w:r w:rsidRPr="00BB3DFD">
        <w:rPr>
          <w:lang w:val="en-US"/>
        </w:rPr>
        <w:t>file.data</w:t>
      </w:r>
      <w:proofErr w:type="spellEnd"/>
      <w:r w:rsidRPr="00BB3DFD">
        <w:rPr>
          <w:lang w:val="en-US"/>
        </w:rPr>
        <w:t>"))</w:t>
      </w:r>
    </w:p>
    <w:p w14:paraId="3A5D7035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BB3DFD">
        <w:rPr>
          <w:lang w:val="en-US"/>
        </w:rPr>
        <w:t xml:space="preserve">            {</w:t>
      </w:r>
    </w:p>
    <w:p w14:paraId="2DA67EB1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BB3DFD">
        <w:rPr>
          <w:lang w:val="en-US"/>
        </w:rPr>
        <w:t xml:space="preserve">                </w:t>
      </w:r>
      <w:proofErr w:type="spellStart"/>
      <w:r w:rsidRPr="00BB3DFD">
        <w:rPr>
          <w:lang w:val="en-US"/>
        </w:rPr>
        <w:t>Console.WriteLine</w:t>
      </w:r>
      <w:proofErr w:type="spellEnd"/>
      <w:r w:rsidRPr="00BB3DFD">
        <w:rPr>
          <w:lang w:val="en-US"/>
        </w:rPr>
        <w:t>(</w:t>
      </w:r>
      <w:proofErr w:type="spellStart"/>
      <w:proofErr w:type="gramStart"/>
      <w:r w:rsidRPr="00BB3DFD">
        <w:rPr>
          <w:lang w:val="en-US"/>
        </w:rPr>
        <w:t>reader.ReadToEnd</w:t>
      </w:r>
      <w:proofErr w:type="spellEnd"/>
      <w:proofErr w:type="gramEnd"/>
      <w:r w:rsidRPr="00BB3DFD">
        <w:rPr>
          <w:lang w:val="en-US"/>
        </w:rPr>
        <w:t>());</w:t>
      </w:r>
    </w:p>
    <w:p w14:paraId="6757132E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BB3DFD">
        <w:rPr>
          <w:lang w:val="en-US"/>
        </w:rPr>
        <w:t xml:space="preserve">            }</w:t>
      </w:r>
    </w:p>
    <w:p w14:paraId="1287C579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BB3DFD">
        <w:rPr>
          <w:lang w:val="en-US"/>
        </w:rPr>
        <w:t xml:space="preserve">            </w:t>
      </w:r>
    </w:p>
    <w:p w14:paraId="7DAF6CCC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BB3DFD">
        <w:rPr>
          <w:lang w:val="en-US"/>
        </w:rPr>
        <w:t xml:space="preserve">            </w:t>
      </w:r>
      <w:proofErr w:type="spellStart"/>
      <w:r w:rsidRPr="00BB3DFD">
        <w:rPr>
          <w:lang w:val="en-US"/>
        </w:rPr>
        <w:t>Console.WriteLine</w:t>
      </w:r>
      <w:proofErr w:type="spellEnd"/>
      <w:r w:rsidRPr="00BB3DFD">
        <w:rPr>
          <w:lang w:val="en-US"/>
        </w:rPr>
        <w:t>("</w:t>
      </w:r>
      <w:r w:rsidRPr="00BB3DFD">
        <w:t>Добавляем</w:t>
      </w:r>
      <w:r w:rsidRPr="00BB3DFD">
        <w:rPr>
          <w:lang w:val="en-US"/>
        </w:rPr>
        <w:t xml:space="preserve"> </w:t>
      </w:r>
      <w:r w:rsidRPr="00BB3DFD">
        <w:t>новую</w:t>
      </w:r>
      <w:r w:rsidRPr="00BB3DFD">
        <w:rPr>
          <w:lang w:val="en-US"/>
        </w:rPr>
        <w:t xml:space="preserve"> </w:t>
      </w:r>
      <w:r w:rsidRPr="00BB3DFD">
        <w:t>транзакцию</w:t>
      </w:r>
      <w:r w:rsidRPr="00BB3DFD">
        <w:rPr>
          <w:lang w:val="en-US"/>
        </w:rPr>
        <w:t>...");</w:t>
      </w:r>
    </w:p>
    <w:p w14:paraId="4DEDD701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BB3DFD">
        <w:rPr>
          <w:lang w:val="en-US"/>
        </w:rPr>
        <w:t xml:space="preserve">            </w:t>
      </w:r>
      <w:proofErr w:type="spellStart"/>
      <w:proofErr w:type="gramStart"/>
      <w:r w:rsidRPr="00BB3DFD">
        <w:rPr>
          <w:lang w:val="en-US"/>
        </w:rPr>
        <w:t>writer.AddTransaction</w:t>
      </w:r>
      <w:proofErr w:type="spellEnd"/>
      <w:proofErr w:type="gramEnd"/>
      <w:r w:rsidRPr="00BB3DFD">
        <w:rPr>
          <w:lang w:val="en-US"/>
        </w:rPr>
        <w:t>(new Transaction(4, 400.99m));</w:t>
      </w:r>
    </w:p>
    <w:p w14:paraId="385E15CF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BB3DFD">
        <w:rPr>
          <w:lang w:val="en-US"/>
        </w:rPr>
        <w:t xml:space="preserve">            </w:t>
      </w:r>
    </w:p>
    <w:p w14:paraId="0C7774E1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</w:pPr>
      <w:r w:rsidRPr="00BB3DFD">
        <w:rPr>
          <w:lang w:val="en-US"/>
        </w:rPr>
        <w:t xml:space="preserve">            </w:t>
      </w:r>
      <w:proofErr w:type="spellStart"/>
      <w:r w:rsidRPr="00BB3DFD">
        <w:t>Console.WriteLine</w:t>
      </w:r>
      <w:proofErr w:type="spellEnd"/>
      <w:r w:rsidRPr="00BB3DFD">
        <w:t>("Все транзакции после добавления новой:");</w:t>
      </w:r>
    </w:p>
    <w:p w14:paraId="5DCB8493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BB3DFD">
        <w:t xml:space="preserve">            </w:t>
      </w:r>
      <w:r w:rsidRPr="00BB3DFD">
        <w:rPr>
          <w:lang w:val="en-US"/>
        </w:rPr>
        <w:t>using (</w:t>
      </w:r>
      <w:proofErr w:type="spellStart"/>
      <w:r w:rsidRPr="00BB3DFD">
        <w:rPr>
          <w:lang w:val="en-US"/>
        </w:rPr>
        <w:t>StreamReader</w:t>
      </w:r>
      <w:proofErr w:type="spellEnd"/>
      <w:r w:rsidRPr="00BB3DFD">
        <w:rPr>
          <w:lang w:val="en-US"/>
        </w:rPr>
        <w:t xml:space="preserve"> reader = new </w:t>
      </w:r>
      <w:proofErr w:type="spellStart"/>
      <w:r w:rsidRPr="00BB3DFD">
        <w:rPr>
          <w:lang w:val="en-US"/>
        </w:rPr>
        <w:t>StreamReader</w:t>
      </w:r>
      <w:proofErr w:type="spellEnd"/>
      <w:r w:rsidRPr="00BB3DFD">
        <w:rPr>
          <w:lang w:val="en-US"/>
        </w:rPr>
        <w:t>("</w:t>
      </w:r>
      <w:proofErr w:type="spellStart"/>
      <w:r w:rsidRPr="00BB3DFD">
        <w:rPr>
          <w:lang w:val="en-US"/>
        </w:rPr>
        <w:t>file.data</w:t>
      </w:r>
      <w:proofErr w:type="spellEnd"/>
      <w:r w:rsidRPr="00BB3DFD">
        <w:rPr>
          <w:lang w:val="en-US"/>
        </w:rPr>
        <w:t>"))</w:t>
      </w:r>
    </w:p>
    <w:p w14:paraId="63A9D504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BB3DFD">
        <w:rPr>
          <w:lang w:val="en-US"/>
        </w:rPr>
        <w:t xml:space="preserve">            {</w:t>
      </w:r>
    </w:p>
    <w:p w14:paraId="055DDD96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BB3DFD">
        <w:rPr>
          <w:lang w:val="en-US"/>
        </w:rPr>
        <w:t xml:space="preserve">                </w:t>
      </w:r>
      <w:proofErr w:type="spellStart"/>
      <w:r w:rsidRPr="00BB3DFD">
        <w:rPr>
          <w:lang w:val="en-US"/>
        </w:rPr>
        <w:t>Console.WriteLine</w:t>
      </w:r>
      <w:proofErr w:type="spellEnd"/>
      <w:r w:rsidRPr="00BB3DFD">
        <w:rPr>
          <w:lang w:val="en-US"/>
        </w:rPr>
        <w:t>(</w:t>
      </w:r>
      <w:proofErr w:type="spellStart"/>
      <w:proofErr w:type="gramStart"/>
      <w:r w:rsidRPr="00BB3DFD">
        <w:rPr>
          <w:lang w:val="en-US"/>
        </w:rPr>
        <w:t>reader.ReadToEnd</w:t>
      </w:r>
      <w:proofErr w:type="spellEnd"/>
      <w:proofErr w:type="gramEnd"/>
      <w:r w:rsidRPr="00BB3DFD">
        <w:rPr>
          <w:lang w:val="en-US"/>
        </w:rPr>
        <w:t>());</w:t>
      </w:r>
    </w:p>
    <w:p w14:paraId="174BE535" w14:textId="32EAEF14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BB3DFD">
        <w:rPr>
          <w:lang w:val="en-US"/>
        </w:rPr>
        <w:t xml:space="preserve">            }</w:t>
      </w:r>
    </w:p>
    <w:p w14:paraId="12E964BB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</w:pPr>
      <w:r w:rsidRPr="00BB3DFD">
        <w:rPr>
          <w:lang w:val="en-US"/>
        </w:rPr>
        <w:t xml:space="preserve">        </w:t>
      </w:r>
      <w:r w:rsidRPr="00BB3DFD">
        <w:t>}</w:t>
      </w:r>
    </w:p>
    <w:p w14:paraId="1ECA16ED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</w:pPr>
      <w:r w:rsidRPr="00BB3DFD">
        <w:t xml:space="preserve">    }</w:t>
      </w:r>
    </w:p>
    <w:p w14:paraId="054D2AB1" w14:textId="3F36DD72" w:rsid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</w:pPr>
      <w:r w:rsidRPr="00BB3DFD">
        <w:t>}</w:t>
      </w:r>
    </w:p>
    <w:p w14:paraId="36DA473D" w14:textId="77777777" w:rsidR="00BB3DFD" w:rsidRPr="00BB3DFD" w:rsidRDefault="00BB3DFD" w:rsidP="00BB3DFD">
      <w:pPr>
        <w:pStyle w:val="aa"/>
        <w:spacing w:before="0" w:beforeAutospacing="0" w:after="0" w:afterAutospacing="0" w:line="276" w:lineRule="auto"/>
        <w:ind w:firstLine="680"/>
        <w:jc w:val="both"/>
      </w:pPr>
    </w:p>
    <w:p w14:paraId="5396E401" w14:textId="71B5D4E0" w:rsidR="00B5613A" w:rsidRPr="00BB3DFD" w:rsidRDefault="00B5613A" w:rsidP="00BB3DFD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</w:rPr>
      </w:pPr>
      <w:r w:rsidRPr="00150184">
        <w:rPr>
          <w:sz w:val="28"/>
          <w:szCs w:val="28"/>
        </w:rPr>
        <w:t>Таблица</w:t>
      </w:r>
      <w:r w:rsidRPr="00BB3DFD">
        <w:rPr>
          <w:sz w:val="28"/>
          <w:szCs w:val="28"/>
        </w:rPr>
        <w:t xml:space="preserve"> 1.1 – </w:t>
      </w:r>
      <w:r w:rsidRPr="00150184">
        <w:rPr>
          <w:sz w:val="28"/>
          <w:szCs w:val="28"/>
        </w:rPr>
        <w:t>Входные</w:t>
      </w:r>
      <w:r w:rsidRPr="00BB3DFD">
        <w:rPr>
          <w:sz w:val="28"/>
          <w:szCs w:val="28"/>
        </w:rPr>
        <w:t xml:space="preserve"> </w:t>
      </w:r>
      <w:r w:rsidRPr="00150184">
        <w:rPr>
          <w:sz w:val="28"/>
          <w:szCs w:val="28"/>
        </w:rPr>
        <w:t>и</w:t>
      </w:r>
      <w:r w:rsidRPr="00BB3DFD">
        <w:rPr>
          <w:sz w:val="28"/>
          <w:szCs w:val="28"/>
        </w:rPr>
        <w:t xml:space="preserve"> </w:t>
      </w:r>
      <w:r w:rsidRPr="00150184">
        <w:rPr>
          <w:sz w:val="28"/>
          <w:szCs w:val="28"/>
        </w:rPr>
        <w:t>выходные</w:t>
      </w:r>
      <w:r w:rsidRPr="00BB3DFD">
        <w:rPr>
          <w:sz w:val="28"/>
          <w:szCs w:val="28"/>
        </w:rPr>
        <w:t xml:space="preserve"> </w:t>
      </w:r>
      <w:r w:rsidRPr="00150184">
        <w:rPr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50184" w:rsidRPr="00150184" w14:paraId="49148EDF" w14:textId="77777777" w:rsidTr="00D6710B">
        <w:trPr>
          <w:trHeight w:val="307"/>
        </w:trPr>
        <w:tc>
          <w:tcPr>
            <w:tcW w:w="4955" w:type="dxa"/>
          </w:tcPr>
          <w:p w14:paraId="5EB5D207" w14:textId="77777777" w:rsidR="00B5613A" w:rsidRPr="00150184" w:rsidRDefault="00B5613A" w:rsidP="007663C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150184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00474451" w14:textId="77777777" w:rsidR="00B5613A" w:rsidRPr="00150184" w:rsidRDefault="00B5613A" w:rsidP="007663C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150184">
              <w:rPr>
                <w:sz w:val="28"/>
                <w:szCs w:val="28"/>
              </w:rPr>
              <w:t>Выходные данные</w:t>
            </w:r>
          </w:p>
        </w:tc>
      </w:tr>
      <w:tr w:rsidR="00150184" w:rsidRPr="0077660D" w14:paraId="78EDD650" w14:textId="77777777" w:rsidTr="00BB3DFD">
        <w:tc>
          <w:tcPr>
            <w:tcW w:w="4955" w:type="dxa"/>
            <w:shd w:val="clear" w:color="auto" w:fill="auto"/>
          </w:tcPr>
          <w:p w14:paraId="7B12E75C" w14:textId="77777777" w:rsidR="00BB3DFD" w:rsidRPr="00BB3DFD" w:rsidRDefault="00BB3DFD" w:rsidP="00BB3DFD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proofErr w:type="gramStart"/>
            <w:r w:rsidRPr="00BB3DFD">
              <w:rPr>
                <w:lang w:val="en-US"/>
              </w:rPr>
              <w:t>writer.AddTransaction</w:t>
            </w:r>
            <w:proofErr w:type="spellEnd"/>
            <w:proofErr w:type="gramEnd"/>
            <w:r w:rsidRPr="00BB3DFD">
              <w:rPr>
                <w:lang w:val="en-US"/>
              </w:rPr>
              <w:t>(new Transaction(1, 100.50m));</w:t>
            </w:r>
          </w:p>
          <w:p w14:paraId="1F42A93D" w14:textId="77777777" w:rsidR="00BB3DFD" w:rsidRPr="00BB3DFD" w:rsidRDefault="00BB3DFD" w:rsidP="00BB3DFD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proofErr w:type="gramStart"/>
            <w:r w:rsidRPr="00BB3DFD">
              <w:rPr>
                <w:lang w:val="en-US"/>
              </w:rPr>
              <w:t>writer.AddTransaction</w:t>
            </w:r>
            <w:proofErr w:type="spellEnd"/>
            <w:proofErr w:type="gramEnd"/>
            <w:r w:rsidRPr="00BB3DFD">
              <w:rPr>
                <w:lang w:val="en-US"/>
              </w:rPr>
              <w:t>(new Transaction(2, 200.75m));</w:t>
            </w:r>
          </w:p>
          <w:p w14:paraId="6C4453A8" w14:textId="77777777" w:rsidR="00694E17" w:rsidRPr="00BB3DFD" w:rsidRDefault="00BB3DFD" w:rsidP="00BB3DFD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proofErr w:type="gramStart"/>
            <w:r w:rsidRPr="00BB3DFD">
              <w:rPr>
                <w:lang w:val="en-US"/>
              </w:rPr>
              <w:t>writer.AddTransaction</w:t>
            </w:r>
            <w:proofErr w:type="spellEnd"/>
            <w:proofErr w:type="gramEnd"/>
            <w:r w:rsidRPr="00BB3DFD">
              <w:rPr>
                <w:lang w:val="en-US"/>
              </w:rPr>
              <w:t>(new Transaction(3, 300.25m));</w:t>
            </w:r>
          </w:p>
          <w:p w14:paraId="5171EC07" w14:textId="02F9EAB3" w:rsidR="00BB3DFD" w:rsidRPr="00BB3DFD" w:rsidRDefault="00BB3DFD" w:rsidP="00BB3DFD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proofErr w:type="gramStart"/>
            <w:r w:rsidRPr="00BB3DFD">
              <w:rPr>
                <w:lang w:val="en-US"/>
              </w:rPr>
              <w:t>writer.AddTransaction</w:t>
            </w:r>
            <w:proofErr w:type="spellEnd"/>
            <w:proofErr w:type="gramEnd"/>
            <w:r w:rsidRPr="00BB3DFD">
              <w:rPr>
                <w:lang w:val="en-US"/>
              </w:rPr>
              <w:t>(new Transaction(4, 400.99m));</w:t>
            </w:r>
          </w:p>
        </w:tc>
        <w:tc>
          <w:tcPr>
            <w:tcW w:w="4956" w:type="dxa"/>
          </w:tcPr>
          <w:p w14:paraId="31A097D7" w14:textId="0CF3EB21" w:rsidR="0077660D" w:rsidRPr="00BB3DFD" w:rsidRDefault="00BB3DFD" w:rsidP="00BB3DFD">
            <w:pPr>
              <w:pStyle w:val="aa"/>
              <w:spacing w:before="0" w:beforeAutospacing="0" w:after="0" w:afterAutospacing="0" w:line="276" w:lineRule="auto"/>
              <w:ind w:firstLine="31"/>
              <w:jc w:val="both"/>
            </w:pPr>
            <w:r>
              <w:t>1|100,50</w:t>
            </w:r>
            <w:r>
              <w:rPr>
                <w:lang w:val="en-US"/>
              </w:rPr>
              <w:t xml:space="preserve"> ; </w:t>
            </w:r>
            <w:r>
              <w:t>2|200,75</w:t>
            </w:r>
            <w:r>
              <w:rPr>
                <w:lang w:val="en-US"/>
              </w:rPr>
              <w:t xml:space="preserve"> ; </w:t>
            </w:r>
            <w:r>
              <w:t>3|300,25</w:t>
            </w:r>
            <w:r>
              <w:rPr>
                <w:lang w:val="en-US"/>
              </w:rPr>
              <w:t xml:space="preserve"> ; </w:t>
            </w:r>
            <w:r>
              <w:t>4|400,99</w:t>
            </w:r>
          </w:p>
        </w:tc>
      </w:tr>
    </w:tbl>
    <w:p w14:paraId="5743B8A4" w14:textId="77777777" w:rsidR="00B5613A" w:rsidRPr="00150184" w:rsidRDefault="00150184" w:rsidP="009D06E5">
      <w:pPr>
        <w:spacing w:before="240" w:after="240"/>
        <w:ind w:firstLine="709"/>
        <w:rPr>
          <w:sz w:val="28"/>
          <w:szCs w:val="28"/>
        </w:rPr>
      </w:pPr>
      <w:r w:rsidRPr="00150184">
        <w:rPr>
          <w:sz w:val="28"/>
          <w:szCs w:val="28"/>
        </w:rPr>
        <w:t>Анализ результатов:</w:t>
      </w:r>
    </w:p>
    <w:p w14:paraId="5C0F55E6" w14:textId="77777777" w:rsidR="00150184" w:rsidRPr="00150184" w:rsidRDefault="00150184" w:rsidP="00150184">
      <w:pPr>
        <w:ind w:firstLine="709"/>
        <w:jc w:val="center"/>
        <w:rPr>
          <w:sz w:val="28"/>
          <w:szCs w:val="28"/>
        </w:rPr>
      </w:pPr>
      <w:r w:rsidRPr="0015018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A6A0CD6" wp14:editId="535989AB">
            <wp:extent cx="953135" cy="9531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091" cy="95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4F17" w14:textId="77777777" w:rsidR="00150184" w:rsidRPr="00150184" w:rsidRDefault="00150184" w:rsidP="00667A03">
      <w:pPr>
        <w:spacing w:before="240" w:line="276" w:lineRule="auto"/>
        <w:ind w:firstLine="680"/>
        <w:jc w:val="center"/>
        <w:rPr>
          <w:sz w:val="28"/>
          <w:szCs w:val="28"/>
        </w:rPr>
      </w:pPr>
      <w:r w:rsidRPr="00150184">
        <w:rPr>
          <w:sz w:val="28"/>
          <w:szCs w:val="28"/>
        </w:rPr>
        <w:t>Рисунок 1.1 – Результат работы программы</w:t>
      </w:r>
    </w:p>
    <w:sectPr w:rsidR="00150184" w:rsidRPr="00150184" w:rsidSect="00D01622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418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D303C" w14:textId="77777777" w:rsidR="009848F3" w:rsidRDefault="009848F3">
      <w:r>
        <w:separator/>
      </w:r>
    </w:p>
  </w:endnote>
  <w:endnote w:type="continuationSeparator" w:id="0">
    <w:p w14:paraId="4FF14813" w14:textId="77777777" w:rsidR="009848F3" w:rsidRDefault="00984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32B95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E7BDCA0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006D1" w14:textId="77777777" w:rsidR="00637F71" w:rsidRDefault="00A91679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EB863FD" wp14:editId="12E0B8A7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66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6E6FAB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ChdimO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487256C4" w14:textId="77777777" w:rsidR="00637F71" w:rsidRDefault="00A91679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218AD0B" wp14:editId="17B358B0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65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14C66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18AD0B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" filled="f" stroked="f">
              <v:textbox inset="0,0,0,0">
                <w:txbxContent>
                  <w:p w14:paraId="3A14C66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565E1BAC" wp14:editId="7358771D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64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CB301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3DE8760" wp14:editId="2AFC40D2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3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CF9C9A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A4F950D" wp14:editId="4A15E89E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2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6512D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F950D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vXk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" filled="f" stroked="f">
              <v:textbox inset="0,0,0,0">
                <w:txbxContent>
                  <w:p w14:paraId="786512D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589C785" wp14:editId="51B81627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1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87CAD3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777CE281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89C785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" filled="f" stroked="f">
              <v:textbox inset="0,0,0,0">
                <w:txbxContent>
                  <w:p w14:paraId="5F87CAD3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777CE281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1E36B208" wp14:editId="3358AAE8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0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9B622D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36B208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" filled="f" stroked="f">
              <v:textbox inset="0,0,0,0">
                <w:txbxContent>
                  <w:p w14:paraId="659B622D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BA1637D" wp14:editId="2972B11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59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6BCFEF" w14:textId="77777777" w:rsidR="00637F71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150184">
                            <w:rPr>
                              <w:sz w:val="28"/>
                              <w:szCs w:val="28"/>
                            </w:rPr>
                            <w:t>Р</w:t>
                          </w:r>
                          <w:proofErr w:type="gramEnd"/>
                          <w:r w:rsidR="00150184">
                            <w:rPr>
                              <w:sz w:val="28"/>
                              <w:szCs w:val="28"/>
                            </w:rPr>
                            <w:t>-55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2150AD8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A1637D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" filled="f" stroked="f">
              <v:textbox inset="0,0,0,0">
                <w:txbxContent>
                  <w:p w14:paraId="7B6BCFEF" w14:textId="77777777" w:rsidR="00637F71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150184">
                      <w:rPr>
                        <w:sz w:val="28"/>
                        <w:szCs w:val="28"/>
                      </w:rPr>
                      <w:t>Р</w:t>
                    </w:r>
                    <w:proofErr w:type="gramEnd"/>
                    <w:r w:rsidR="00150184">
                      <w:rPr>
                        <w:sz w:val="28"/>
                        <w:szCs w:val="28"/>
                      </w:rPr>
                      <w:t>-55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</w:t>
                    </w:r>
                    <w:r w:rsidR="00637F71"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2150AD8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001855F" wp14:editId="45664D33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58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94453D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01855F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" filled="f" stroked="f">
              <v:textbox inset="0,0,0,0">
                <w:txbxContent>
                  <w:p w14:paraId="4394453D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0AC8682" wp14:editId="75B0C8B2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57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87024A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AC8682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" filled="f" stroked="f">
              <v:textbox inset="0,0,0,0">
                <w:txbxContent>
                  <w:p w14:paraId="3487024A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A103999" wp14:editId="7B7E550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56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96C82A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103999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" filled="f" stroked="f">
              <v:textbox inset="0,0,0,0">
                <w:txbxContent>
                  <w:p w14:paraId="6696C82A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389010EF" wp14:editId="09E6672F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5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5D1000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ATyoGM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67113F0D" wp14:editId="1BACD2C8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4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33B973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c6PSc8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501EFC33" wp14:editId="4FBE1D8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3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714C49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Hjsepc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B8068B6" wp14:editId="183DFAB1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042A0A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1CC71359" wp14:editId="1C3DF5E8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1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432FA1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100F7E15" wp14:editId="3D6492F7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0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62B02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pDwgEAAGs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L8geB5ZmtNVO&#10;scV99mbwsaaUjduFrE6M7tlvUfyMzOGmB9epwvHl5Kluliuq30ryIXrqsB++oqQcOCQsRo1tsBmS&#10;LGBjmcfpNg81Jibocn53t1zeLzgT11gF9bXQh5i+KLQsbxpuiHQBhuM2pkwE6mtK7uPwSRtTxm0c&#10;Gxq+XMwXpSCi0TIHc1oM3X5jAjtCfjDlK6oo8jYt4MHJAtYrkJ8v+wTanPfU3LiLGVn/2ck9ytMu&#10;XE2iiRaWl9eXn8zbc6l+/UfWvwA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2yqQ8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5666F56E" wp14:editId="46E265C9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49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593C4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VckIk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BCCF4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224DC">
      <w:rPr>
        <w:rStyle w:val="a6"/>
        <w:noProof/>
      </w:rPr>
      <w:t>4</w:t>
    </w:r>
    <w:r>
      <w:rPr>
        <w:rStyle w:val="a6"/>
      </w:rPr>
      <w:fldChar w:fldCharType="end"/>
    </w:r>
  </w:p>
  <w:p w14:paraId="60628B33" w14:textId="77777777" w:rsidR="00637F71" w:rsidRDefault="00A91679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6FEBE3B" wp14:editId="35D4C8B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47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91B904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FEBE3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8M8DwIAAAUEAAAOAAAAZHJzL2Uyb0RvYy54bWysU8Fu2zAMvQ/YPwi6L467dsm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lwvOrOip&#10;R49qDOwTjCzPk0CD8wX5PTjyDCM9UKNTsd7dgfzhmYVNJ2yrbhBh6JSoiWAepc1ehMaW+MJHkGr4&#10;CjUlErsACWhssI/qkR6M0KlRh3NzIhlJl4t8mS+vOJP0lC+Wl++vUg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0j8M8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91B904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F25A2F9" wp14:editId="21E9F9A9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46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5CBECF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25A2F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FXk1cg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3A5CBECF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3F830635" w14:textId="77777777" w:rsidR="00637F71" w:rsidRDefault="00A91679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81B7BA6" wp14:editId="41634C12">
              <wp:simplePos x="0" y="0"/>
              <wp:positionH relativeFrom="column">
                <wp:posOffset>2147281</wp:posOffset>
              </wp:positionH>
              <wp:positionV relativeFrom="paragraph">
                <wp:posOffset>-307340</wp:posOffset>
              </wp:positionV>
              <wp:extent cx="2537460" cy="649778"/>
              <wp:effectExtent l="0" t="0" r="15240" b="17145"/>
              <wp:wrapNone/>
              <wp:docPr id="45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7460" cy="64977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8C00B3" w14:textId="6A8E4A17" w:rsidR="00E156DE" w:rsidRPr="00E156DE" w:rsidRDefault="00BB3DFD" w:rsidP="00694E17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r w:rsidRPr="00BB3DFD">
                            <w:rPr>
                              <w:b/>
                              <w:sz w:val="28"/>
                              <w:szCs w:val="28"/>
                            </w:rPr>
                            <w:t>Работа с файлами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1B7BA6" id="Text Box 102" o:spid="_x0000_s1037" type="#_x0000_t202" style="position:absolute;margin-left:169.1pt;margin-top:-24.2pt;width:199.8pt;height:51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" filled="f" stroked="f">
              <v:textbox inset="0,0,0,0">
                <w:txbxContent>
                  <w:p w14:paraId="078C00B3" w14:textId="6A8E4A17" w:rsidR="00E156DE" w:rsidRPr="00E156DE" w:rsidRDefault="00BB3DFD" w:rsidP="00694E17">
                    <w:pPr>
                      <w:jc w:val="center"/>
                      <w:rPr>
                        <w:sz w:val="26"/>
                        <w:szCs w:val="26"/>
                      </w:rPr>
                    </w:pPr>
                    <w:r w:rsidRPr="00BB3DFD">
                      <w:rPr>
                        <w:b/>
                        <w:sz w:val="28"/>
                        <w:szCs w:val="28"/>
                      </w:rPr>
                      <w:t>Работа с файлами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6A344B" wp14:editId="1A64EE5A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4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1E526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A344B" id="Text Box 45" o:spid="_x0000_s1038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" filled="f" stroked="f">
              <v:textbox inset="0,0,0,0">
                <w:txbxContent>
                  <w:p w14:paraId="20A1E526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2D18A2A7" wp14:editId="25249DBD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3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BBBBAF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8C41090" wp14:editId="64BC20ED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AB7860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0482247" wp14:editId="0A57D324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1FEC40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482247" id="Text Box 47" o:spid="_x0000_s1039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" filled="f" stroked="f">
              <v:textbox inset="0,0,0,0">
                <w:txbxContent>
                  <w:p w14:paraId="2D1FEC40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64BBB48" wp14:editId="025CA3A2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0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0302B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4BBB48" id="Text Box 92" o:spid="_x0000_s1040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" filled="f" stroked="f">
              <v:textbox inset="0,0,0,0">
                <w:txbxContent>
                  <w:p w14:paraId="58A0302B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6FE3599" wp14:editId="515B0DD1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3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8881EF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DKX8Ml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2D2DF699" wp14:editId="575A2618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3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6E14A9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Fvd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Q5NyYGlGa+0U&#10;a5rbbM7kY0s5K7cJWZ44uCe/RvErMoerEdygCsnno6fCJldUf5XkQ/TUYjt9Q0k5sEtYnDr0wWZI&#10;8oAdykCO14GoQ2LidCnotrn7dDMvdCpoL3U+xPRVoWV503FDpAsu7NcxZR7QXlJyG4eP2pgybuPY&#10;RKCf69u6VEQ0WuZozoth2K5MYHvIL6Z8RRVFXqYF3DlZ0EYF8st5n0Cb0566G3c2I+s/OblFedyE&#10;i0k00kLz/Pzym3l5LtV/fpLlbwA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AyOFvd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387450BE" wp14:editId="614A63AF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3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C2586A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PVkLlD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DDF2888" wp14:editId="7522E230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36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D1B709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F2888" id="Text Box 114" o:spid="_x0000_s104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7wCYB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76D1B709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64C4425" wp14:editId="46DF3142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35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90E938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4C4425" id="Text Box 113" o:spid="_x0000_s1042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" stroked="f">
              <v:fill opacity="0"/>
              <v:textbox inset="0,0,0,0">
                <w:txbxContent>
                  <w:p w14:paraId="3990E938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B718771" wp14:editId="4D65EB6B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4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976A91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718771" id="Text Box 112" o:spid="_x0000_s1043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VIZj4w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1F976A91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A053AF7" wp14:editId="15B4006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3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20A1EA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053AF7" id="Text Box 111" o:spid="_x0000_s1044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" stroked="f">
              <v:fill opacity="0"/>
              <v:textbox inset="0,0,0,0">
                <w:txbxContent>
                  <w:p w14:paraId="4220A1EA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581489D" wp14:editId="3BCB81E8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2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7659E0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81489D" id="Text Box 50" o:spid="_x0000_s104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Cg8rYA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3A7659E0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9437714" wp14:editId="7C3BECE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526AD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4B59728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8B309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3D39CEC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837C69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C9E21F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1F4AE9B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2DB4701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437714" id="Text Box 51" o:spid="_x0000_s1046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" filled="f" stroked="f">
              <v:textbox inset="0,0,0,0">
                <w:txbxContent>
                  <w:p w14:paraId="0A7526AD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4B59728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8B309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3D39CEC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837C69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C9E21F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1F4AE9B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2DB4701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1FCC51F" wp14:editId="7922F054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0" t="0" r="0" b="0"/>
              <wp:wrapNone/>
              <wp:docPr id="30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8C734E" w14:textId="77777777" w:rsidR="00637F71" w:rsidRPr="00BB7CED" w:rsidRDefault="00B5613A" w:rsidP="00ED2DDB">
                          <w:pPr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Новик А.И,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CC51F" id="Text Box 53" o:spid="_x0000_s1047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" filled="f" stroked="f">
              <v:textbox inset="0,0,0,0">
                <w:txbxContent>
                  <w:p w14:paraId="028C734E" w14:textId="77777777" w:rsidR="00637F71" w:rsidRPr="00BB7CED" w:rsidRDefault="00B5613A" w:rsidP="00ED2DDB">
                    <w:pPr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>Новик А.И,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C6ABDF3" wp14:editId="360601CC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2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8DD7BA" w14:textId="77777777" w:rsidR="00637F71" w:rsidRPr="00B5613A" w:rsidRDefault="00B5613A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B5613A">
                            <w:rPr>
                              <w:sz w:val="14"/>
                              <w:szCs w:val="14"/>
                            </w:rPr>
                            <w:t>Рогожинский К.А</w:t>
                          </w:r>
                          <w:r>
                            <w:rPr>
                              <w:sz w:val="14"/>
                              <w:szCs w:val="14"/>
                            </w:rPr>
                            <w:t>.</w:t>
                          </w:r>
                          <w:r w:rsidRPr="00B5613A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6ABDF3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" filled="f" stroked="f">
              <v:textbox inset="0,0,0,0">
                <w:txbxContent>
                  <w:p w14:paraId="118DD7BA" w14:textId="77777777" w:rsidR="00637F71" w:rsidRPr="00B5613A" w:rsidRDefault="00B5613A" w:rsidP="00ED2DDB">
                    <w:pPr>
                      <w:rPr>
                        <w:sz w:val="14"/>
                        <w:szCs w:val="14"/>
                      </w:rPr>
                    </w:pPr>
                    <w:r w:rsidRPr="00B5613A">
                      <w:rPr>
                        <w:sz w:val="14"/>
                        <w:szCs w:val="14"/>
                      </w:rPr>
                      <w:t>Рогожинский К.А</w:t>
                    </w:r>
                    <w:r>
                      <w:rPr>
                        <w:sz w:val="14"/>
                        <w:szCs w:val="14"/>
                      </w:rPr>
                      <w:t>.</w:t>
                    </w:r>
                    <w:r w:rsidRPr="00B5613A">
                      <w:rPr>
                        <w:sz w:val="14"/>
                        <w:szCs w:val="1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F7FC5E1" wp14:editId="03D7094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28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9A1553" w14:textId="77777777" w:rsidR="00637F71" w:rsidRPr="00953597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B5613A">
                            <w:rPr>
                              <w:sz w:val="28"/>
                              <w:szCs w:val="28"/>
                            </w:rPr>
                            <w:t>Р</w:t>
                          </w:r>
                          <w:proofErr w:type="gramEnd"/>
                          <w:r w:rsidR="00B5613A">
                            <w:rPr>
                              <w:sz w:val="28"/>
                              <w:szCs w:val="28"/>
                            </w:rPr>
                            <w:t>-55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25.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0</w:t>
                          </w:r>
                          <w:r w:rsidR="00953597">
                            <w:rPr>
                              <w:sz w:val="28"/>
                              <w:szCs w:val="28"/>
                              <w:lang w:val="en-US"/>
                            </w:rPr>
                            <w:t>2</w:t>
                          </w:r>
                        </w:p>
                        <w:p w14:paraId="1D30ED64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7FC5E1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" filled="f" stroked="f">
              <v:textbox inset="0,0,0,0">
                <w:txbxContent>
                  <w:p w14:paraId="679A1553" w14:textId="77777777" w:rsidR="00637F71" w:rsidRPr="00953597" w:rsidRDefault="00BB7CED" w:rsidP="00CE0B46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B5613A">
                      <w:rPr>
                        <w:sz w:val="28"/>
                        <w:szCs w:val="28"/>
                      </w:rPr>
                      <w:t>Р</w:t>
                    </w:r>
                    <w:proofErr w:type="gramEnd"/>
                    <w:r w:rsidR="00B5613A">
                      <w:rPr>
                        <w:sz w:val="28"/>
                        <w:szCs w:val="28"/>
                      </w:rPr>
                      <w:t>-55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25.</w:t>
                    </w:r>
                    <w:r w:rsidR="00637F71">
                      <w:rPr>
                        <w:sz w:val="28"/>
                        <w:szCs w:val="28"/>
                      </w:rPr>
                      <w:t>0</w:t>
                    </w:r>
                    <w:r w:rsidR="00953597">
                      <w:rPr>
                        <w:sz w:val="28"/>
                        <w:szCs w:val="28"/>
                        <w:lang w:val="en-US"/>
                      </w:rPr>
                      <w:t>2</w:t>
                    </w:r>
                  </w:p>
                  <w:p w14:paraId="1D30ED64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8AC526" wp14:editId="45BA280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2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09D0CD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8AC526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" filled="f" stroked="f">
              <v:textbox inset="0,0,0,0">
                <w:txbxContent>
                  <w:p w14:paraId="7109D0CD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19EA409" wp14:editId="0E079AA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26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AE25D2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9EA409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JSkROe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26AE25D2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4C5BB88" wp14:editId="40B844B2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25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A91A17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C5BB88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PN9ksL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16A91A17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83036E7" wp14:editId="6CB73EBE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24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06C8F9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3036E7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oeO7A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" filled="f" stroked="f">
              <v:textbox inset="0,0,0,0">
                <w:txbxContent>
                  <w:p w14:paraId="5F06C8F9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CEEDE8E" wp14:editId="02DCDE35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9350B9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EDE8E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DpxT9P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489350B9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E454AF4" wp14:editId="73595938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2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298014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454AF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" filled="f" stroked="f">
              <v:textbox inset="0,0,0,0">
                <w:txbxContent>
                  <w:p w14:paraId="6E298014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5C09D5F" wp14:editId="0962323C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7C8BC1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C09D5F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" filled="f" stroked="f">
              <v:textbox inset="0,0,0,0">
                <w:txbxContent>
                  <w:p w14:paraId="6F7C8BC1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172DF0C8" wp14:editId="587AD8FC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0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9DA235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IOP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7LlNdnjwNKMNtop&#10;dl9nb0YfG0pZu23I6sTRPfsNip+ROVwP4HpVOL6cPNXNckX1W0k+RE8dduNXlJQD+4TFqGMXbIYk&#10;C9ixzON0m4c6Jibosr67Wyw+zTkT11gFzbXQh5i+KLQsb1puiHQBhsMmpkwEmmtK7uPwSRtTxm0c&#10;G1u+mNfzUhDRaJmDOS2Gfrc2gR0gP5jyFVUUeZsWcO9kARsUyM+XfQJtzntqbtzFjKz/7OQO5Wkb&#10;ribRRAvLy+vLT+btuVS//iOrX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XdSDj8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7BE31B74" wp14:editId="52A11E29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19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4A7FDB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CmLMXD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EEFD4" wp14:editId="7A133ED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18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077FF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EEFD4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cq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PpVyq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627077FF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F5E284D" wp14:editId="6A3CF15B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1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B5F95A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GfFO8b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3F0412AA" wp14:editId="1A4CDF19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16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3DDF34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DhL39b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21785AC" wp14:editId="2B6FC4D1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A86DB2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dKn4o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79DE5BA4" wp14:editId="626E9AFC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14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188975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IwwQEAAGwDAAAOAAAAZHJzL2Uyb0RvYy54bWysU02P2yAQvVfqf0DcGztRN9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gAhyMM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483CB1DA" wp14:editId="5B7FDF25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C7B2CC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53A07E4F" wp14:editId="4F1A7DCE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D5144F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46593143" wp14:editId="66C3A09E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9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7A58D2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AC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LzlzYGlEW+0U&#10;m91nawYfa8rYuF3I4sTonv0Wxc/IHG56cJ0qFF9OnupmuaL6rSQfoqcG++ErSsqBQ8Li09gGmyHJ&#10;ATaWcZxu41BjYoIu53d3y+X9gjNxjVVQXwt9iOmLQsvypuGGSBdgOG5jykSgvqbkPg6ftDFl2sax&#10;geQu5otSENFomYM5LYZuvzGBHSG/l/IVVRR5mxbw4GQB6xXIz5d9Am3Oe2pu3MWMrP/s5B7laReu&#10;JtFAC8vL48sv5u25VL/+IutfAA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PDFsAL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79F5BFF6" wp14:editId="63D23627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6C1C3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Cs+TDT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127464B1" wp14:editId="16478AB5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D0E3FA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1A10244" wp14:editId="28E0D39B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8F733E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5422A02C" wp14:editId="4F67A109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FF0D0C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5599A312" wp14:editId="0211CA5A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F5783B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7F8C85E1" wp14:editId="4CF908DE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D59378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8D60E6F" wp14:editId="16F46D60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E35A16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D60E6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2EE35A16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F4E47" w14:textId="77777777" w:rsidR="009848F3" w:rsidRDefault="009848F3">
      <w:r>
        <w:separator/>
      </w:r>
    </w:p>
  </w:footnote>
  <w:footnote w:type="continuationSeparator" w:id="0">
    <w:p w14:paraId="196E698A" w14:textId="77777777" w:rsidR="009848F3" w:rsidRDefault="009848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703AA" w14:textId="77777777" w:rsidR="00637F71" w:rsidRDefault="00A9167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2B54965D" wp14:editId="67193FFB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67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51E514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D/5npo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E3024" w14:textId="77777777" w:rsidR="00637F71" w:rsidRDefault="00A91679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667AE47" wp14:editId="0295C6F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48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50FE6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67AE47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C79cQy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50FE6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2"/>
  </w:num>
  <w:num w:numId="5">
    <w:abstractNumId w:val="10"/>
  </w:num>
  <w:num w:numId="6">
    <w:abstractNumId w:val="1"/>
  </w:num>
  <w:num w:numId="7">
    <w:abstractNumId w:val="5"/>
  </w:num>
  <w:num w:numId="8">
    <w:abstractNumId w:val="17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3"/>
  </w:num>
  <w:num w:numId="14">
    <w:abstractNumId w:val="4"/>
  </w:num>
  <w:num w:numId="15">
    <w:abstractNumId w:val="15"/>
  </w:num>
  <w:num w:numId="16">
    <w:abstractNumId w:val="9"/>
  </w:num>
  <w:num w:numId="17">
    <w:abstractNumId w:val="8"/>
  </w:num>
  <w:num w:numId="18">
    <w:abstractNumId w:val="20"/>
  </w:num>
  <w:num w:numId="19">
    <w:abstractNumId w:val="0"/>
  </w:num>
  <w:num w:numId="20">
    <w:abstractNumId w:val="14"/>
  </w:num>
  <w:num w:numId="21">
    <w:abstractNumId w:val="1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3A"/>
    <w:rsid w:val="000011FF"/>
    <w:rsid w:val="00001881"/>
    <w:rsid w:val="000027C4"/>
    <w:rsid w:val="000034A2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BDC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5CDA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190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9BC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BBE"/>
    <w:rsid w:val="00143F11"/>
    <w:rsid w:val="00144DAA"/>
    <w:rsid w:val="001454FA"/>
    <w:rsid w:val="00150184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17CD9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64A2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171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1BA6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1D39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709DB"/>
    <w:rsid w:val="00470AA7"/>
    <w:rsid w:val="0047203F"/>
    <w:rsid w:val="0047253D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3EEB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A03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4140"/>
    <w:rsid w:val="00694E17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3C5"/>
    <w:rsid w:val="007669E5"/>
    <w:rsid w:val="00767965"/>
    <w:rsid w:val="00767D20"/>
    <w:rsid w:val="0077009E"/>
    <w:rsid w:val="0077193C"/>
    <w:rsid w:val="0077219B"/>
    <w:rsid w:val="00774D67"/>
    <w:rsid w:val="00775B67"/>
    <w:rsid w:val="0077660D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597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48F3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078"/>
    <w:rsid w:val="009A2868"/>
    <w:rsid w:val="009A4E6B"/>
    <w:rsid w:val="009A5F63"/>
    <w:rsid w:val="009A656A"/>
    <w:rsid w:val="009A6A8B"/>
    <w:rsid w:val="009A6BD3"/>
    <w:rsid w:val="009A70FE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6E5"/>
    <w:rsid w:val="009D088B"/>
    <w:rsid w:val="009D0E19"/>
    <w:rsid w:val="009D14E3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1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68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2CB6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679"/>
    <w:rsid w:val="00A9196D"/>
    <w:rsid w:val="00A93C6F"/>
    <w:rsid w:val="00A94409"/>
    <w:rsid w:val="00A94481"/>
    <w:rsid w:val="00A94BAA"/>
    <w:rsid w:val="00A95D27"/>
    <w:rsid w:val="00A96740"/>
    <w:rsid w:val="00AA0E49"/>
    <w:rsid w:val="00AA1598"/>
    <w:rsid w:val="00AA15E9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13A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7663D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3DFD"/>
    <w:rsid w:val="00BB4008"/>
    <w:rsid w:val="00BB4502"/>
    <w:rsid w:val="00BB571A"/>
    <w:rsid w:val="00BB5720"/>
    <w:rsid w:val="00BB5D29"/>
    <w:rsid w:val="00BB71B9"/>
    <w:rsid w:val="00BB7CED"/>
    <w:rsid w:val="00BC1BF3"/>
    <w:rsid w:val="00BC319A"/>
    <w:rsid w:val="00BC48FB"/>
    <w:rsid w:val="00BC5395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0E50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2DEC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622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6DE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0F7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46D4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2C6A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7D5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70E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CBE397"/>
  <w15:docId w15:val="{33E738F4-8BB5-46EF-8D21-73C0B38F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034A2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C8EA9-42B6-47AC-95C6-1F88547A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рамка.dotx</Template>
  <TotalTime>11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Рогожинский</dc:creator>
  <cp:lastModifiedBy>Кирилл Рогожинский</cp:lastModifiedBy>
  <cp:revision>1</cp:revision>
  <cp:lastPrinted>2018-07-03T17:25:00Z</cp:lastPrinted>
  <dcterms:created xsi:type="dcterms:W3CDTF">2025-03-27T10:16:00Z</dcterms:created>
  <dcterms:modified xsi:type="dcterms:W3CDTF">2025-03-27T10:27:00Z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