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A714" w14:textId="64DC8A6F" w:rsidR="00B5613A" w:rsidRPr="00150184" w:rsidRDefault="00E670F7" w:rsidP="00B5613A">
      <w:pPr>
        <w:tabs>
          <w:tab w:val="left" w:pos="1134"/>
        </w:tabs>
        <w:spacing w:line="276" w:lineRule="auto"/>
        <w:ind w:firstLine="6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143BBE" w:rsidRPr="00143BBE">
        <w:rPr>
          <w:b/>
          <w:sz w:val="28"/>
          <w:szCs w:val="28"/>
        </w:rPr>
        <w:t>Принципы объектно-ориентированного программирования и платформа Microsoft .Net Framework</w:t>
      </w:r>
    </w:p>
    <w:p w14:paraId="3BA2B4F1" w14:textId="3658A176" w:rsidR="00B5613A" w:rsidRPr="00150184" w:rsidRDefault="00B5613A" w:rsidP="00E670F7">
      <w:pPr>
        <w:spacing w:before="240"/>
        <w:ind w:firstLine="709"/>
        <w:jc w:val="both"/>
        <w:rPr>
          <w:sz w:val="28"/>
          <w:szCs w:val="28"/>
        </w:rPr>
      </w:pPr>
      <w:r w:rsidRPr="00150184">
        <w:rPr>
          <w:sz w:val="28"/>
          <w:szCs w:val="28"/>
        </w:rPr>
        <w:t xml:space="preserve">Задание 1. </w:t>
      </w:r>
      <w:r w:rsidR="00667A03" w:rsidRPr="00667A03">
        <w:rPr>
          <w:sz w:val="28"/>
          <w:szCs w:val="28"/>
        </w:rPr>
        <w:t>Вывести на экран (задачу решите тремя способами -</w:t>
      </w:r>
      <w:r w:rsidR="00E670F7">
        <w:rPr>
          <w:sz w:val="28"/>
          <w:szCs w:val="28"/>
        </w:rPr>
        <w:t xml:space="preserve"> </w:t>
      </w:r>
      <w:r w:rsidR="00667A03" w:rsidRPr="00667A03">
        <w:rPr>
          <w:sz w:val="28"/>
          <w:szCs w:val="28"/>
        </w:rPr>
        <w:t xml:space="preserve">используя операторы цикла </w:t>
      </w:r>
      <w:proofErr w:type="spellStart"/>
      <w:r w:rsidR="00667A03" w:rsidRPr="00667A03">
        <w:rPr>
          <w:sz w:val="28"/>
          <w:szCs w:val="28"/>
        </w:rPr>
        <w:t>while</w:t>
      </w:r>
      <w:proofErr w:type="spellEnd"/>
      <w:r w:rsidR="00667A03" w:rsidRPr="00667A03">
        <w:rPr>
          <w:sz w:val="28"/>
          <w:szCs w:val="28"/>
        </w:rPr>
        <w:t xml:space="preserve">, </w:t>
      </w:r>
      <w:proofErr w:type="spellStart"/>
      <w:r w:rsidR="00667A03" w:rsidRPr="00667A03">
        <w:rPr>
          <w:sz w:val="28"/>
          <w:szCs w:val="28"/>
        </w:rPr>
        <w:t>do</w:t>
      </w:r>
      <w:proofErr w:type="spellEnd"/>
      <w:r w:rsidR="00667A03" w:rsidRPr="00667A03">
        <w:rPr>
          <w:sz w:val="28"/>
          <w:szCs w:val="28"/>
        </w:rPr>
        <w:t xml:space="preserve"> </w:t>
      </w:r>
      <w:proofErr w:type="spellStart"/>
      <w:r w:rsidR="00667A03" w:rsidRPr="00667A03">
        <w:rPr>
          <w:sz w:val="28"/>
          <w:szCs w:val="28"/>
        </w:rPr>
        <w:t>while</w:t>
      </w:r>
      <w:proofErr w:type="spellEnd"/>
      <w:r w:rsidR="00667A03" w:rsidRPr="00667A03">
        <w:rPr>
          <w:sz w:val="28"/>
          <w:szCs w:val="28"/>
        </w:rPr>
        <w:t xml:space="preserve"> и </w:t>
      </w:r>
      <w:proofErr w:type="spellStart"/>
      <w:r w:rsidR="00667A03" w:rsidRPr="00667A03">
        <w:rPr>
          <w:sz w:val="28"/>
          <w:szCs w:val="28"/>
        </w:rPr>
        <w:t>for</w:t>
      </w:r>
      <w:proofErr w:type="spellEnd"/>
      <w:r w:rsidR="00667A03" w:rsidRPr="00667A03">
        <w:rPr>
          <w:sz w:val="28"/>
          <w:szCs w:val="28"/>
        </w:rPr>
        <w:t>):</w:t>
      </w:r>
      <w:r w:rsidR="00667A03" w:rsidRPr="00667A03">
        <w:t xml:space="preserve"> </w:t>
      </w:r>
      <w:r w:rsidR="00667A03" w:rsidRPr="00667A03">
        <w:rPr>
          <w:sz w:val="28"/>
          <w:szCs w:val="28"/>
        </w:rPr>
        <w:t>кубы всех целых чисел из диапазона от А до В (</w:t>
      </w:r>
      <w:r w:rsidR="00667A03">
        <w:rPr>
          <w:sz w:val="28"/>
          <w:szCs w:val="28"/>
          <w:lang w:val="en-US"/>
        </w:rPr>
        <w:t>A</w:t>
      </w:r>
      <w:r w:rsidR="00667A03">
        <w:rPr>
          <w:sz w:val="28"/>
          <w:szCs w:val="28"/>
        </w:rPr>
        <w:t xml:space="preserve"> </w:t>
      </w:r>
      <w:r w:rsidR="00667A03" w:rsidRPr="00667A03">
        <w:rPr>
          <w:sz w:val="28"/>
          <w:szCs w:val="28"/>
        </w:rPr>
        <w:t xml:space="preserve">&lt;= </w:t>
      </w:r>
      <w:r w:rsidR="00667A03">
        <w:rPr>
          <w:sz w:val="28"/>
          <w:szCs w:val="28"/>
          <w:lang w:val="en-US"/>
        </w:rPr>
        <w:t>B</w:t>
      </w:r>
      <w:r w:rsidR="00667A03" w:rsidRPr="00667A03">
        <w:rPr>
          <w:sz w:val="28"/>
          <w:szCs w:val="28"/>
        </w:rPr>
        <w:t>) в обратном</w:t>
      </w:r>
      <w:r w:rsidR="00667A03">
        <w:rPr>
          <w:sz w:val="28"/>
          <w:szCs w:val="28"/>
        </w:rPr>
        <w:t xml:space="preserve"> </w:t>
      </w:r>
      <w:r w:rsidR="00667A03" w:rsidRPr="00667A03">
        <w:rPr>
          <w:sz w:val="28"/>
          <w:szCs w:val="28"/>
        </w:rPr>
        <w:t>порядке.</w:t>
      </w:r>
    </w:p>
    <w:p w14:paraId="290E5914" w14:textId="7549CB1A" w:rsidR="00637F71" w:rsidRPr="00150184" w:rsidRDefault="00B5613A" w:rsidP="00143BBE">
      <w:pPr>
        <w:spacing w:before="240"/>
        <w:ind w:firstLine="709"/>
        <w:rPr>
          <w:sz w:val="28"/>
          <w:szCs w:val="28"/>
        </w:rPr>
      </w:pPr>
      <w:r w:rsidRPr="00150184">
        <w:rPr>
          <w:sz w:val="28"/>
          <w:szCs w:val="28"/>
        </w:rPr>
        <w:t>Листинг программы:</w:t>
      </w:r>
    </w:p>
    <w:p w14:paraId="3AFE305E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class </w:t>
      </w:r>
      <w:proofErr w:type="spellStart"/>
      <w:r w:rsidRPr="00667A03">
        <w:rPr>
          <w:highlight w:val="white"/>
          <w:lang w:val="en-US"/>
        </w:rPr>
        <w:t>NumberCubeCalculator</w:t>
      </w:r>
      <w:proofErr w:type="spellEnd"/>
    </w:p>
    <w:p w14:paraId="44926562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{</w:t>
      </w:r>
    </w:p>
    <w:p w14:paraId="3F483545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public static bool </w:t>
      </w:r>
      <w:proofErr w:type="spellStart"/>
      <w:proofErr w:type="gramStart"/>
      <w:r w:rsidRPr="00667A03">
        <w:rPr>
          <w:highlight w:val="white"/>
          <w:lang w:val="en-US"/>
        </w:rPr>
        <w:t>IsCorrectInput</w:t>
      </w:r>
      <w:proofErr w:type="spellEnd"/>
      <w:r w:rsidRPr="00667A03">
        <w:rPr>
          <w:highlight w:val="white"/>
          <w:lang w:val="en-US"/>
        </w:rPr>
        <w:t>(</w:t>
      </w:r>
      <w:proofErr w:type="gramEnd"/>
      <w:r w:rsidRPr="00667A03">
        <w:rPr>
          <w:highlight w:val="white"/>
          <w:lang w:val="en-US"/>
        </w:rPr>
        <w:t>int a, int b)</w:t>
      </w:r>
    </w:p>
    <w:p w14:paraId="50307BA5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{</w:t>
      </w:r>
    </w:p>
    <w:p w14:paraId="6F045223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 if (a &lt;= b)</w:t>
      </w:r>
    </w:p>
    <w:p w14:paraId="13D009D2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 {</w:t>
      </w:r>
    </w:p>
    <w:p w14:paraId="2F156F91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     return true;</w:t>
      </w:r>
    </w:p>
    <w:p w14:paraId="6465E2F1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 }</w:t>
      </w:r>
    </w:p>
    <w:p w14:paraId="33C02C84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 return false;</w:t>
      </w:r>
    </w:p>
    <w:p w14:paraId="21A6C4D0" w14:textId="7E11F64C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}</w:t>
      </w:r>
    </w:p>
    <w:p w14:paraId="15D91C08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public static List&lt;long&gt; </w:t>
      </w:r>
      <w:proofErr w:type="spellStart"/>
      <w:proofErr w:type="gramStart"/>
      <w:r w:rsidRPr="00667A03">
        <w:rPr>
          <w:highlight w:val="white"/>
          <w:lang w:val="en-US"/>
        </w:rPr>
        <w:t>CalculateCubeWhile</w:t>
      </w:r>
      <w:proofErr w:type="spellEnd"/>
      <w:r w:rsidRPr="00667A03">
        <w:rPr>
          <w:highlight w:val="white"/>
          <w:lang w:val="en-US"/>
        </w:rPr>
        <w:t>(</w:t>
      </w:r>
      <w:proofErr w:type="gramEnd"/>
      <w:r w:rsidRPr="00667A03">
        <w:rPr>
          <w:highlight w:val="white"/>
          <w:lang w:val="en-US"/>
        </w:rPr>
        <w:t>int a, int b)</w:t>
      </w:r>
    </w:p>
    <w:p w14:paraId="451528C9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{</w:t>
      </w:r>
    </w:p>
    <w:p w14:paraId="0F4E0321" w14:textId="735AD10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 List&lt;long&gt; cubes = new List&lt;long</w:t>
      </w:r>
      <w:proofErr w:type="gramStart"/>
      <w:r w:rsidRPr="00667A03">
        <w:rPr>
          <w:highlight w:val="white"/>
          <w:lang w:val="en-US"/>
        </w:rPr>
        <w:t>&gt;(</w:t>
      </w:r>
      <w:proofErr w:type="gramEnd"/>
      <w:r w:rsidRPr="00667A03">
        <w:rPr>
          <w:highlight w:val="white"/>
          <w:lang w:val="en-US"/>
        </w:rPr>
        <w:t>);</w:t>
      </w:r>
    </w:p>
    <w:p w14:paraId="3EDAD424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 if </w:t>
      </w:r>
      <w:proofErr w:type="gramStart"/>
      <w:r w:rsidRPr="00667A03">
        <w:rPr>
          <w:highlight w:val="white"/>
          <w:lang w:val="en-US"/>
        </w:rPr>
        <w:t>(!</w:t>
      </w:r>
      <w:proofErr w:type="spellStart"/>
      <w:r w:rsidRPr="00667A03">
        <w:rPr>
          <w:highlight w:val="white"/>
          <w:lang w:val="en-US"/>
        </w:rPr>
        <w:t>IsCorrectInput</w:t>
      </w:r>
      <w:proofErr w:type="spellEnd"/>
      <w:proofErr w:type="gramEnd"/>
      <w:r w:rsidRPr="00667A03">
        <w:rPr>
          <w:highlight w:val="white"/>
          <w:lang w:val="en-US"/>
        </w:rPr>
        <w:t>(a, b))</w:t>
      </w:r>
    </w:p>
    <w:p w14:paraId="6C094A08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 {</w:t>
      </w:r>
    </w:p>
    <w:p w14:paraId="3B6A16C2" w14:textId="77777777" w:rsidR="00667A03" w:rsidRPr="00E670F7" w:rsidRDefault="00667A03" w:rsidP="00667A03">
      <w:pPr>
        <w:autoSpaceDE w:val="0"/>
        <w:autoSpaceDN w:val="0"/>
        <w:adjustRightInd w:val="0"/>
        <w:ind w:firstLine="709"/>
        <w:rPr>
          <w:highlight w:val="white"/>
        </w:rPr>
      </w:pPr>
      <w:r w:rsidRPr="00667A03">
        <w:rPr>
          <w:highlight w:val="white"/>
          <w:lang w:val="en-US"/>
        </w:rPr>
        <w:t xml:space="preserve">             throw</w:t>
      </w:r>
      <w:r w:rsidRPr="00E670F7">
        <w:rPr>
          <w:highlight w:val="white"/>
        </w:rPr>
        <w:t xml:space="preserve"> </w:t>
      </w:r>
      <w:r w:rsidRPr="00667A03">
        <w:rPr>
          <w:highlight w:val="white"/>
          <w:lang w:val="en-US"/>
        </w:rPr>
        <w:t>new</w:t>
      </w:r>
      <w:r w:rsidRPr="00E670F7">
        <w:rPr>
          <w:highlight w:val="white"/>
        </w:rPr>
        <w:t xml:space="preserve"> </w:t>
      </w:r>
      <w:proofErr w:type="spellStart"/>
      <w:proofErr w:type="gramStart"/>
      <w:r w:rsidRPr="00667A03">
        <w:rPr>
          <w:highlight w:val="white"/>
          <w:lang w:val="en-US"/>
        </w:rPr>
        <w:t>ArgumentException</w:t>
      </w:r>
      <w:proofErr w:type="spellEnd"/>
      <w:r w:rsidRPr="00E670F7">
        <w:rPr>
          <w:highlight w:val="white"/>
        </w:rPr>
        <w:t>(</w:t>
      </w:r>
      <w:proofErr w:type="gramEnd"/>
      <w:r w:rsidRPr="00E670F7">
        <w:rPr>
          <w:highlight w:val="white"/>
        </w:rPr>
        <w:t>"</w:t>
      </w:r>
      <w:r w:rsidRPr="00667A03">
        <w:rPr>
          <w:highlight w:val="white"/>
          <w:lang w:val="en-US"/>
        </w:rPr>
        <w:t>B</w:t>
      </w:r>
      <w:r w:rsidRPr="00E670F7">
        <w:rPr>
          <w:highlight w:val="white"/>
        </w:rPr>
        <w:t xml:space="preserve"> </w:t>
      </w:r>
      <w:r w:rsidRPr="00667A03">
        <w:rPr>
          <w:highlight w:val="white"/>
        </w:rPr>
        <w:t>должно</w:t>
      </w:r>
      <w:r w:rsidRPr="00E670F7">
        <w:rPr>
          <w:highlight w:val="white"/>
        </w:rPr>
        <w:t xml:space="preserve"> </w:t>
      </w:r>
      <w:r w:rsidRPr="00667A03">
        <w:rPr>
          <w:highlight w:val="white"/>
        </w:rPr>
        <w:t>быть</w:t>
      </w:r>
      <w:r w:rsidRPr="00E670F7">
        <w:rPr>
          <w:highlight w:val="white"/>
        </w:rPr>
        <w:t xml:space="preserve"> </w:t>
      </w:r>
      <w:r w:rsidRPr="00667A03">
        <w:rPr>
          <w:highlight w:val="white"/>
        </w:rPr>
        <w:t>больше</w:t>
      </w:r>
      <w:r w:rsidRPr="00E670F7">
        <w:rPr>
          <w:highlight w:val="white"/>
        </w:rPr>
        <w:t xml:space="preserve"> </w:t>
      </w:r>
      <w:r w:rsidRPr="00667A03">
        <w:rPr>
          <w:highlight w:val="white"/>
        </w:rPr>
        <w:t>или</w:t>
      </w:r>
      <w:r w:rsidRPr="00E670F7">
        <w:rPr>
          <w:highlight w:val="white"/>
        </w:rPr>
        <w:t xml:space="preserve"> </w:t>
      </w:r>
      <w:r w:rsidRPr="00667A03">
        <w:rPr>
          <w:highlight w:val="white"/>
        </w:rPr>
        <w:t>равно</w:t>
      </w:r>
      <w:r w:rsidRPr="00E670F7">
        <w:rPr>
          <w:highlight w:val="white"/>
        </w:rPr>
        <w:t xml:space="preserve"> </w:t>
      </w:r>
      <w:r w:rsidRPr="00667A03">
        <w:rPr>
          <w:highlight w:val="white"/>
          <w:lang w:val="en-US"/>
        </w:rPr>
        <w:t>A</w:t>
      </w:r>
      <w:r w:rsidRPr="00E670F7">
        <w:rPr>
          <w:highlight w:val="white"/>
        </w:rPr>
        <w:t>.");</w:t>
      </w:r>
    </w:p>
    <w:p w14:paraId="13A8C554" w14:textId="1D6629B5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E670F7">
        <w:rPr>
          <w:highlight w:val="white"/>
        </w:rPr>
        <w:t xml:space="preserve">         </w:t>
      </w:r>
      <w:r w:rsidRPr="00667A03">
        <w:rPr>
          <w:highlight w:val="white"/>
          <w:lang w:val="en-US"/>
        </w:rPr>
        <w:t>}</w:t>
      </w:r>
    </w:p>
    <w:p w14:paraId="4CA6D380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 int </w:t>
      </w:r>
      <w:proofErr w:type="spellStart"/>
      <w:r w:rsidRPr="00667A03">
        <w:rPr>
          <w:highlight w:val="white"/>
          <w:lang w:val="en-US"/>
        </w:rPr>
        <w:t>i</w:t>
      </w:r>
      <w:proofErr w:type="spellEnd"/>
      <w:r w:rsidRPr="00667A03">
        <w:rPr>
          <w:highlight w:val="white"/>
          <w:lang w:val="en-US"/>
        </w:rPr>
        <w:t xml:space="preserve"> = b;</w:t>
      </w:r>
    </w:p>
    <w:p w14:paraId="370CA0E1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 while (</w:t>
      </w:r>
      <w:proofErr w:type="spellStart"/>
      <w:r w:rsidRPr="00667A03">
        <w:rPr>
          <w:highlight w:val="white"/>
          <w:lang w:val="en-US"/>
        </w:rPr>
        <w:t>i</w:t>
      </w:r>
      <w:proofErr w:type="spellEnd"/>
      <w:r w:rsidRPr="00667A03">
        <w:rPr>
          <w:highlight w:val="white"/>
          <w:lang w:val="en-US"/>
        </w:rPr>
        <w:t xml:space="preserve"> &gt;= a)</w:t>
      </w:r>
    </w:p>
    <w:p w14:paraId="7A84A73C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 {</w:t>
      </w:r>
    </w:p>
    <w:p w14:paraId="4E109E49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     </w:t>
      </w:r>
      <w:proofErr w:type="spellStart"/>
      <w:proofErr w:type="gramStart"/>
      <w:r w:rsidRPr="00667A03">
        <w:rPr>
          <w:highlight w:val="white"/>
          <w:lang w:val="en-US"/>
        </w:rPr>
        <w:t>cubes.Add</w:t>
      </w:r>
      <w:proofErr w:type="spellEnd"/>
      <w:proofErr w:type="gramEnd"/>
      <w:r w:rsidRPr="00667A03">
        <w:rPr>
          <w:highlight w:val="white"/>
          <w:lang w:val="en-US"/>
        </w:rPr>
        <w:t>((long)</w:t>
      </w:r>
      <w:proofErr w:type="spellStart"/>
      <w:r w:rsidRPr="00667A03">
        <w:rPr>
          <w:highlight w:val="white"/>
          <w:lang w:val="en-US"/>
        </w:rPr>
        <w:t>Math.Pow</w:t>
      </w:r>
      <w:proofErr w:type="spellEnd"/>
      <w:r w:rsidRPr="00667A03">
        <w:rPr>
          <w:highlight w:val="white"/>
          <w:lang w:val="en-US"/>
        </w:rPr>
        <w:t>(</w:t>
      </w:r>
      <w:proofErr w:type="spellStart"/>
      <w:r w:rsidRPr="00667A03">
        <w:rPr>
          <w:highlight w:val="white"/>
          <w:lang w:val="en-US"/>
        </w:rPr>
        <w:t>i</w:t>
      </w:r>
      <w:proofErr w:type="spellEnd"/>
      <w:r w:rsidRPr="00667A03">
        <w:rPr>
          <w:highlight w:val="white"/>
          <w:lang w:val="en-US"/>
        </w:rPr>
        <w:t>, 3));</w:t>
      </w:r>
    </w:p>
    <w:p w14:paraId="6E95292A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     </w:t>
      </w:r>
      <w:proofErr w:type="spellStart"/>
      <w:r w:rsidRPr="00667A03">
        <w:rPr>
          <w:highlight w:val="white"/>
          <w:lang w:val="en-US"/>
        </w:rPr>
        <w:t>i</w:t>
      </w:r>
      <w:proofErr w:type="spellEnd"/>
      <w:r w:rsidRPr="00667A03">
        <w:rPr>
          <w:highlight w:val="white"/>
          <w:lang w:val="en-US"/>
        </w:rPr>
        <w:t>--;</w:t>
      </w:r>
    </w:p>
    <w:p w14:paraId="53E7BBC1" w14:textId="21BE5240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 }</w:t>
      </w:r>
    </w:p>
    <w:p w14:paraId="7C1AB9BF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 return cubes;</w:t>
      </w:r>
    </w:p>
    <w:p w14:paraId="560B3D9A" w14:textId="73C32DBB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}</w:t>
      </w:r>
    </w:p>
    <w:p w14:paraId="08473116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public static List&lt;long&gt; </w:t>
      </w:r>
      <w:proofErr w:type="spellStart"/>
      <w:proofErr w:type="gramStart"/>
      <w:r w:rsidRPr="00667A03">
        <w:rPr>
          <w:highlight w:val="white"/>
          <w:lang w:val="en-US"/>
        </w:rPr>
        <w:t>CalculateCubeDoWhile</w:t>
      </w:r>
      <w:proofErr w:type="spellEnd"/>
      <w:r w:rsidRPr="00667A03">
        <w:rPr>
          <w:highlight w:val="white"/>
          <w:lang w:val="en-US"/>
        </w:rPr>
        <w:t>(</w:t>
      </w:r>
      <w:proofErr w:type="gramEnd"/>
      <w:r w:rsidRPr="00667A03">
        <w:rPr>
          <w:highlight w:val="white"/>
          <w:lang w:val="en-US"/>
        </w:rPr>
        <w:t>int a, int b)</w:t>
      </w:r>
    </w:p>
    <w:p w14:paraId="2E32E14D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{</w:t>
      </w:r>
    </w:p>
    <w:p w14:paraId="70FA054F" w14:textId="5F6F365D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 List&lt;long&gt; cubes = new List&lt;long</w:t>
      </w:r>
      <w:proofErr w:type="gramStart"/>
      <w:r w:rsidRPr="00667A03">
        <w:rPr>
          <w:highlight w:val="white"/>
          <w:lang w:val="en-US"/>
        </w:rPr>
        <w:t>&gt;(</w:t>
      </w:r>
      <w:proofErr w:type="gramEnd"/>
      <w:r w:rsidRPr="00667A03">
        <w:rPr>
          <w:highlight w:val="white"/>
          <w:lang w:val="en-US"/>
        </w:rPr>
        <w:t>);</w:t>
      </w:r>
    </w:p>
    <w:p w14:paraId="28B01264" w14:textId="2CC5B484" w:rsidR="00667A03" w:rsidRPr="00667A03" w:rsidRDefault="00667A03" w:rsidP="00667A03">
      <w:pPr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if </w:t>
      </w:r>
      <w:proofErr w:type="gramStart"/>
      <w:r w:rsidRPr="00667A03">
        <w:rPr>
          <w:highlight w:val="white"/>
          <w:lang w:val="en-US"/>
        </w:rPr>
        <w:t>(!</w:t>
      </w:r>
      <w:proofErr w:type="spellStart"/>
      <w:r w:rsidRPr="00667A03">
        <w:rPr>
          <w:highlight w:val="white"/>
          <w:lang w:val="en-US"/>
        </w:rPr>
        <w:t>IsCorrectInput</w:t>
      </w:r>
      <w:proofErr w:type="spellEnd"/>
      <w:proofErr w:type="gramEnd"/>
      <w:r w:rsidRPr="00667A03">
        <w:rPr>
          <w:highlight w:val="white"/>
          <w:lang w:val="en-US"/>
        </w:rPr>
        <w:t>(a, b))</w:t>
      </w:r>
    </w:p>
    <w:p w14:paraId="05BE451F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 {</w:t>
      </w:r>
    </w:p>
    <w:p w14:paraId="6F6E71FA" w14:textId="77777777" w:rsidR="00667A03" w:rsidRPr="00E670F7" w:rsidRDefault="00667A03" w:rsidP="00667A03">
      <w:pPr>
        <w:autoSpaceDE w:val="0"/>
        <w:autoSpaceDN w:val="0"/>
        <w:adjustRightInd w:val="0"/>
        <w:ind w:firstLine="709"/>
        <w:rPr>
          <w:highlight w:val="white"/>
        </w:rPr>
      </w:pPr>
      <w:r w:rsidRPr="00667A03">
        <w:rPr>
          <w:highlight w:val="white"/>
          <w:lang w:val="en-US"/>
        </w:rPr>
        <w:t xml:space="preserve">             throw</w:t>
      </w:r>
      <w:r w:rsidRPr="00E670F7">
        <w:rPr>
          <w:highlight w:val="white"/>
        </w:rPr>
        <w:t xml:space="preserve"> </w:t>
      </w:r>
      <w:r w:rsidRPr="00667A03">
        <w:rPr>
          <w:highlight w:val="white"/>
          <w:lang w:val="en-US"/>
        </w:rPr>
        <w:t>new</w:t>
      </w:r>
      <w:r w:rsidRPr="00E670F7">
        <w:rPr>
          <w:highlight w:val="white"/>
        </w:rPr>
        <w:t xml:space="preserve"> </w:t>
      </w:r>
      <w:proofErr w:type="spellStart"/>
      <w:proofErr w:type="gramStart"/>
      <w:r w:rsidRPr="00667A03">
        <w:rPr>
          <w:highlight w:val="white"/>
          <w:lang w:val="en-US"/>
        </w:rPr>
        <w:t>ArgumentException</w:t>
      </w:r>
      <w:proofErr w:type="spellEnd"/>
      <w:r w:rsidRPr="00E670F7">
        <w:rPr>
          <w:highlight w:val="white"/>
        </w:rPr>
        <w:t>(</w:t>
      </w:r>
      <w:proofErr w:type="gramEnd"/>
      <w:r w:rsidRPr="00E670F7">
        <w:rPr>
          <w:highlight w:val="white"/>
        </w:rPr>
        <w:t>"</w:t>
      </w:r>
      <w:r w:rsidRPr="00667A03">
        <w:rPr>
          <w:highlight w:val="white"/>
          <w:lang w:val="en-US"/>
        </w:rPr>
        <w:t>B</w:t>
      </w:r>
      <w:r w:rsidRPr="00E670F7">
        <w:rPr>
          <w:highlight w:val="white"/>
        </w:rPr>
        <w:t xml:space="preserve"> </w:t>
      </w:r>
      <w:r w:rsidRPr="00667A03">
        <w:rPr>
          <w:highlight w:val="white"/>
        </w:rPr>
        <w:t>должно</w:t>
      </w:r>
      <w:r w:rsidRPr="00E670F7">
        <w:rPr>
          <w:highlight w:val="white"/>
        </w:rPr>
        <w:t xml:space="preserve"> </w:t>
      </w:r>
      <w:r w:rsidRPr="00667A03">
        <w:rPr>
          <w:highlight w:val="white"/>
        </w:rPr>
        <w:t>быть</w:t>
      </w:r>
      <w:r w:rsidRPr="00E670F7">
        <w:rPr>
          <w:highlight w:val="white"/>
        </w:rPr>
        <w:t xml:space="preserve"> </w:t>
      </w:r>
      <w:r w:rsidRPr="00667A03">
        <w:rPr>
          <w:highlight w:val="white"/>
        </w:rPr>
        <w:t>больше</w:t>
      </w:r>
      <w:r w:rsidRPr="00E670F7">
        <w:rPr>
          <w:highlight w:val="white"/>
        </w:rPr>
        <w:t xml:space="preserve"> </w:t>
      </w:r>
      <w:r w:rsidRPr="00667A03">
        <w:rPr>
          <w:highlight w:val="white"/>
        </w:rPr>
        <w:t>или</w:t>
      </w:r>
      <w:r w:rsidRPr="00E670F7">
        <w:rPr>
          <w:highlight w:val="white"/>
        </w:rPr>
        <w:t xml:space="preserve"> </w:t>
      </w:r>
      <w:r w:rsidRPr="00667A03">
        <w:rPr>
          <w:highlight w:val="white"/>
        </w:rPr>
        <w:t>равно</w:t>
      </w:r>
      <w:r w:rsidRPr="00E670F7">
        <w:rPr>
          <w:highlight w:val="white"/>
        </w:rPr>
        <w:t xml:space="preserve"> </w:t>
      </w:r>
      <w:r w:rsidRPr="00667A03">
        <w:rPr>
          <w:highlight w:val="white"/>
          <w:lang w:val="en-US"/>
        </w:rPr>
        <w:t>A</w:t>
      </w:r>
      <w:r w:rsidRPr="00E670F7">
        <w:rPr>
          <w:highlight w:val="white"/>
        </w:rPr>
        <w:t>.");</w:t>
      </w:r>
    </w:p>
    <w:p w14:paraId="4EDA9B3E" w14:textId="20DDB05A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E670F7">
        <w:rPr>
          <w:highlight w:val="white"/>
        </w:rPr>
        <w:t xml:space="preserve">         </w:t>
      </w:r>
      <w:r w:rsidRPr="00667A03">
        <w:rPr>
          <w:highlight w:val="white"/>
          <w:lang w:val="en-US"/>
        </w:rPr>
        <w:t>}</w:t>
      </w:r>
    </w:p>
    <w:p w14:paraId="33826AAC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 int </w:t>
      </w:r>
      <w:proofErr w:type="spellStart"/>
      <w:r w:rsidRPr="00667A03">
        <w:rPr>
          <w:highlight w:val="white"/>
          <w:lang w:val="en-US"/>
        </w:rPr>
        <w:t>i</w:t>
      </w:r>
      <w:proofErr w:type="spellEnd"/>
      <w:r w:rsidRPr="00667A03">
        <w:rPr>
          <w:highlight w:val="white"/>
          <w:lang w:val="en-US"/>
        </w:rPr>
        <w:t xml:space="preserve"> = b;</w:t>
      </w:r>
    </w:p>
    <w:p w14:paraId="2D431776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 if (</w:t>
      </w:r>
      <w:proofErr w:type="spellStart"/>
      <w:r w:rsidRPr="00667A03">
        <w:rPr>
          <w:highlight w:val="white"/>
          <w:lang w:val="en-US"/>
        </w:rPr>
        <w:t>i</w:t>
      </w:r>
      <w:proofErr w:type="spellEnd"/>
      <w:r w:rsidRPr="00667A03">
        <w:rPr>
          <w:highlight w:val="white"/>
          <w:lang w:val="en-US"/>
        </w:rPr>
        <w:t xml:space="preserve"> &gt;= a)</w:t>
      </w:r>
    </w:p>
    <w:p w14:paraId="01E7CE95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 {</w:t>
      </w:r>
    </w:p>
    <w:p w14:paraId="34ECCCE6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     do</w:t>
      </w:r>
    </w:p>
    <w:p w14:paraId="7B7D51D2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     {</w:t>
      </w:r>
    </w:p>
    <w:p w14:paraId="11B8D3F6" w14:textId="1BE3FA9B" w:rsid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         </w:t>
      </w:r>
      <w:proofErr w:type="spellStart"/>
      <w:proofErr w:type="gramStart"/>
      <w:r w:rsidRPr="00667A03">
        <w:rPr>
          <w:highlight w:val="white"/>
          <w:lang w:val="en-US"/>
        </w:rPr>
        <w:t>cubes.Add</w:t>
      </w:r>
      <w:proofErr w:type="spellEnd"/>
      <w:proofErr w:type="gramEnd"/>
      <w:r w:rsidRPr="00667A03">
        <w:rPr>
          <w:highlight w:val="white"/>
          <w:lang w:val="en-US"/>
        </w:rPr>
        <w:t>((long)</w:t>
      </w:r>
      <w:proofErr w:type="spellStart"/>
      <w:r w:rsidRPr="00667A03">
        <w:rPr>
          <w:highlight w:val="white"/>
          <w:lang w:val="en-US"/>
        </w:rPr>
        <w:t>Math.Pow</w:t>
      </w:r>
      <w:proofErr w:type="spellEnd"/>
      <w:r w:rsidRPr="00667A03">
        <w:rPr>
          <w:highlight w:val="white"/>
          <w:lang w:val="en-US"/>
        </w:rPr>
        <w:t>(</w:t>
      </w:r>
      <w:proofErr w:type="spellStart"/>
      <w:r w:rsidRPr="00667A03">
        <w:rPr>
          <w:highlight w:val="white"/>
          <w:lang w:val="en-US"/>
        </w:rPr>
        <w:t>i</w:t>
      </w:r>
      <w:proofErr w:type="spellEnd"/>
      <w:r w:rsidRPr="00667A03">
        <w:rPr>
          <w:highlight w:val="white"/>
          <w:lang w:val="en-US"/>
        </w:rPr>
        <w:t>, 3));</w:t>
      </w:r>
    </w:p>
    <w:p w14:paraId="7AA842C7" w14:textId="6EF765F4" w:rsidR="00667A03" w:rsidRPr="00667A03" w:rsidRDefault="00667A03" w:rsidP="00143BBE">
      <w:pPr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         </w:t>
      </w:r>
      <w:proofErr w:type="spellStart"/>
      <w:r w:rsidRPr="00667A03">
        <w:rPr>
          <w:highlight w:val="white"/>
          <w:lang w:val="en-US"/>
        </w:rPr>
        <w:t>i</w:t>
      </w:r>
      <w:proofErr w:type="spellEnd"/>
      <w:r w:rsidRPr="00667A03">
        <w:rPr>
          <w:highlight w:val="white"/>
          <w:lang w:val="en-US"/>
        </w:rPr>
        <w:t>--;</w:t>
      </w:r>
    </w:p>
    <w:p w14:paraId="4BC977FE" w14:textId="5DD07321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     } while (</w:t>
      </w:r>
      <w:proofErr w:type="spellStart"/>
      <w:r w:rsidRPr="00667A03">
        <w:rPr>
          <w:highlight w:val="white"/>
          <w:lang w:val="en-US"/>
        </w:rPr>
        <w:t>i</w:t>
      </w:r>
      <w:proofErr w:type="spellEnd"/>
      <w:r w:rsidRPr="00667A03">
        <w:rPr>
          <w:highlight w:val="white"/>
          <w:lang w:val="en-US"/>
        </w:rPr>
        <w:t xml:space="preserve"> &gt;= a);</w:t>
      </w:r>
    </w:p>
    <w:p w14:paraId="2FA4D06D" w14:textId="6CCF0A71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 }</w:t>
      </w:r>
    </w:p>
    <w:p w14:paraId="60DCA1EA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 return cubes;</w:t>
      </w:r>
    </w:p>
    <w:p w14:paraId="28AD92E4" w14:textId="39D90A1B" w:rsidR="00143BBE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}</w:t>
      </w:r>
    </w:p>
    <w:p w14:paraId="777AB75B" w14:textId="0FAA41A3" w:rsidR="00667A03" w:rsidRPr="00667A03" w:rsidRDefault="00143BBE" w:rsidP="00143BBE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14:paraId="25E908E6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lastRenderedPageBreak/>
        <w:t xml:space="preserve">     public static List&lt;long&gt; </w:t>
      </w:r>
      <w:proofErr w:type="spellStart"/>
      <w:proofErr w:type="gramStart"/>
      <w:r w:rsidRPr="00667A03">
        <w:rPr>
          <w:highlight w:val="white"/>
          <w:lang w:val="en-US"/>
        </w:rPr>
        <w:t>CalculateCubeFor</w:t>
      </w:r>
      <w:proofErr w:type="spellEnd"/>
      <w:r w:rsidRPr="00667A03">
        <w:rPr>
          <w:highlight w:val="white"/>
          <w:lang w:val="en-US"/>
        </w:rPr>
        <w:t>(</w:t>
      </w:r>
      <w:proofErr w:type="gramEnd"/>
      <w:r w:rsidRPr="00667A03">
        <w:rPr>
          <w:highlight w:val="white"/>
          <w:lang w:val="en-US"/>
        </w:rPr>
        <w:t>int a, int b)</w:t>
      </w:r>
    </w:p>
    <w:p w14:paraId="780731BF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{</w:t>
      </w:r>
    </w:p>
    <w:p w14:paraId="470C768E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 List&lt;long&gt; cubes = new List&lt;long</w:t>
      </w:r>
      <w:proofErr w:type="gramStart"/>
      <w:r w:rsidRPr="00667A03">
        <w:rPr>
          <w:highlight w:val="white"/>
          <w:lang w:val="en-US"/>
        </w:rPr>
        <w:t>&gt;(</w:t>
      </w:r>
      <w:proofErr w:type="gramEnd"/>
      <w:r w:rsidRPr="00667A03">
        <w:rPr>
          <w:highlight w:val="white"/>
          <w:lang w:val="en-US"/>
        </w:rPr>
        <w:t>);</w:t>
      </w:r>
    </w:p>
    <w:p w14:paraId="442CFD54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</w:p>
    <w:p w14:paraId="0CFF4DE5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 if </w:t>
      </w:r>
      <w:proofErr w:type="gramStart"/>
      <w:r w:rsidRPr="00667A03">
        <w:rPr>
          <w:highlight w:val="white"/>
          <w:lang w:val="en-US"/>
        </w:rPr>
        <w:t>(!</w:t>
      </w:r>
      <w:proofErr w:type="spellStart"/>
      <w:r w:rsidRPr="00667A03">
        <w:rPr>
          <w:highlight w:val="white"/>
          <w:lang w:val="en-US"/>
        </w:rPr>
        <w:t>IsCorrectInput</w:t>
      </w:r>
      <w:proofErr w:type="spellEnd"/>
      <w:proofErr w:type="gramEnd"/>
      <w:r w:rsidRPr="00667A03">
        <w:rPr>
          <w:highlight w:val="white"/>
          <w:lang w:val="en-US"/>
        </w:rPr>
        <w:t>(a, b))</w:t>
      </w:r>
    </w:p>
    <w:p w14:paraId="395BFD85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 {</w:t>
      </w:r>
    </w:p>
    <w:p w14:paraId="19199B0E" w14:textId="77777777" w:rsidR="00667A03" w:rsidRPr="00E670F7" w:rsidRDefault="00667A03" w:rsidP="00667A03">
      <w:pPr>
        <w:autoSpaceDE w:val="0"/>
        <w:autoSpaceDN w:val="0"/>
        <w:adjustRightInd w:val="0"/>
        <w:ind w:firstLine="709"/>
        <w:rPr>
          <w:highlight w:val="white"/>
        </w:rPr>
      </w:pPr>
      <w:r w:rsidRPr="00667A03">
        <w:rPr>
          <w:highlight w:val="white"/>
          <w:lang w:val="en-US"/>
        </w:rPr>
        <w:t xml:space="preserve">             throw</w:t>
      </w:r>
      <w:r w:rsidRPr="00E670F7">
        <w:rPr>
          <w:highlight w:val="white"/>
        </w:rPr>
        <w:t xml:space="preserve"> </w:t>
      </w:r>
      <w:r w:rsidRPr="00667A03">
        <w:rPr>
          <w:highlight w:val="white"/>
          <w:lang w:val="en-US"/>
        </w:rPr>
        <w:t>new</w:t>
      </w:r>
      <w:r w:rsidRPr="00E670F7">
        <w:rPr>
          <w:highlight w:val="white"/>
        </w:rPr>
        <w:t xml:space="preserve"> </w:t>
      </w:r>
      <w:proofErr w:type="spellStart"/>
      <w:proofErr w:type="gramStart"/>
      <w:r w:rsidRPr="00667A03">
        <w:rPr>
          <w:highlight w:val="white"/>
          <w:lang w:val="en-US"/>
        </w:rPr>
        <w:t>ArgumentException</w:t>
      </w:r>
      <w:proofErr w:type="spellEnd"/>
      <w:r w:rsidRPr="00E670F7">
        <w:rPr>
          <w:highlight w:val="white"/>
        </w:rPr>
        <w:t>(</w:t>
      </w:r>
      <w:proofErr w:type="gramEnd"/>
      <w:r w:rsidRPr="00E670F7">
        <w:rPr>
          <w:highlight w:val="white"/>
        </w:rPr>
        <w:t>"</w:t>
      </w:r>
      <w:r w:rsidRPr="00667A03">
        <w:rPr>
          <w:highlight w:val="white"/>
          <w:lang w:val="en-US"/>
        </w:rPr>
        <w:t>B</w:t>
      </w:r>
      <w:r w:rsidRPr="00E670F7">
        <w:rPr>
          <w:highlight w:val="white"/>
        </w:rPr>
        <w:t xml:space="preserve"> </w:t>
      </w:r>
      <w:r w:rsidRPr="00667A03">
        <w:rPr>
          <w:highlight w:val="white"/>
        </w:rPr>
        <w:t>должно</w:t>
      </w:r>
      <w:r w:rsidRPr="00E670F7">
        <w:rPr>
          <w:highlight w:val="white"/>
        </w:rPr>
        <w:t xml:space="preserve"> </w:t>
      </w:r>
      <w:r w:rsidRPr="00667A03">
        <w:rPr>
          <w:highlight w:val="white"/>
        </w:rPr>
        <w:t>быть</w:t>
      </w:r>
      <w:r w:rsidRPr="00E670F7">
        <w:rPr>
          <w:highlight w:val="white"/>
        </w:rPr>
        <w:t xml:space="preserve"> </w:t>
      </w:r>
      <w:r w:rsidRPr="00667A03">
        <w:rPr>
          <w:highlight w:val="white"/>
        </w:rPr>
        <w:t>больше</w:t>
      </w:r>
      <w:r w:rsidRPr="00E670F7">
        <w:rPr>
          <w:highlight w:val="white"/>
        </w:rPr>
        <w:t xml:space="preserve"> </w:t>
      </w:r>
      <w:r w:rsidRPr="00667A03">
        <w:rPr>
          <w:highlight w:val="white"/>
        </w:rPr>
        <w:t>или</w:t>
      </w:r>
      <w:r w:rsidRPr="00E670F7">
        <w:rPr>
          <w:highlight w:val="white"/>
        </w:rPr>
        <w:t xml:space="preserve"> </w:t>
      </w:r>
      <w:r w:rsidRPr="00667A03">
        <w:rPr>
          <w:highlight w:val="white"/>
        </w:rPr>
        <w:t>равно</w:t>
      </w:r>
      <w:r w:rsidRPr="00E670F7">
        <w:rPr>
          <w:highlight w:val="white"/>
        </w:rPr>
        <w:t xml:space="preserve"> </w:t>
      </w:r>
      <w:r w:rsidRPr="00667A03">
        <w:rPr>
          <w:highlight w:val="white"/>
          <w:lang w:val="en-US"/>
        </w:rPr>
        <w:t>A</w:t>
      </w:r>
      <w:r w:rsidRPr="00E670F7">
        <w:rPr>
          <w:highlight w:val="white"/>
        </w:rPr>
        <w:t>.");</w:t>
      </w:r>
    </w:p>
    <w:p w14:paraId="647F2788" w14:textId="668AE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E670F7">
        <w:rPr>
          <w:highlight w:val="white"/>
        </w:rPr>
        <w:t xml:space="preserve">         </w:t>
      </w:r>
      <w:r w:rsidRPr="00667A03">
        <w:rPr>
          <w:highlight w:val="white"/>
          <w:lang w:val="en-US"/>
        </w:rPr>
        <w:t>}</w:t>
      </w:r>
    </w:p>
    <w:p w14:paraId="7D1C8590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 for (int </w:t>
      </w:r>
      <w:proofErr w:type="spellStart"/>
      <w:r w:rsidRPr="00667A03">
        <w:rPr>
          <w:highlight w:val="white"/>
          <w:lang w:val="en-US"/>
        </w:rPr>
        <w:t>i</w:t>
      </w:r>
      <w:proofErr w:type="spellEnd"/>
      <w:r w:rsidRPr="00667A03">
        <w:rPr>
          <w:highlight w:val="white"/>
          <w:lang w:val="en-US"/>
        </w:rPr>
        <w:t xml:space="preserve"> = b; </w:t>
      </w:r>
      <w:proofErr w:type="spellStart"/>
      <w:r w:rsidRPr="00667A03">
        <w:rPr>
          <w:highlight w:val="white"/>
          <w:lang w:val="en-US"/>
        </w:rPr>
        <w:t>i</w:t>
      </w:r>
      <w:proofErr w:type="spellEnd"/>
      <w:r w:rsidRPr="00667A03">
        <w:rPr>
          <w:highlight w:val="white"/>
          <w:lang w:val="en-US"/>
        </w:rPr>
        <w:t xml:space="preserve"> &gt;= a; </w:t>
      </w:r>
      <w:proofErr w:type="spellStart"/>
      <w:r w:rsidRPr="00667A03">
        <w:rPr>
          <w:highlight w:val="white"/>
          <w:lang w:val="en-US"/>
        </w:rPr>
        <w:t>i</w:t>
      </w:r>
      <w:proofErr w:type="spellEnd"/>
      <w:r w:rsidRPr="00667A03">
        <w:rPr>
          <w:highlight w:val="white"/>
          <w:lang w:val="en-US"/>
        </w:rPr>
        <w:t>--)</w:t>
      </w:r>
    </w:p>
    <w:p w14:paraId="4A3CDA80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 {</w:t>
      </w:r>
    </w:p>
    <w:p w14:paraId="1B973DA3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     </w:t>
      </w:r>
      <w:proofErr w:type="spellStart"/>
      <w:proofErr w:type="gramStart"/>
      <w:r w:rsidRPr="00667A03">
        <w:rPr>
          <w:highlight w:val="white"/>
          <w:lang w:val="en-US"/>
        </w:rPr>
        <w:t>cubes.Add</w:t>
      </w:r>
      <w:proofErr w:type="spellEnd"/>
      <w:proofErr w:type="gramEnd"/>
      <w:r w:rsidRPr="00667A03">
        <w:rPr>
          <w:highlight w:val="white"/>
          <w:lang w:val="en-US"/>
        </w:rPr>
        <w:t>((long)</w:t>
      </w:r>
      <w:proofErr w:type="spellStart"/>
      <w:r w:rsidRPr="00667A03">
        <w:rPr>
          <w:highlight w:val="white"/>
          <w:lang w:val="en-US"/>
        </w:rPr>
        <w:t>Math.Pow</w:t>
      </w:r>
      <w:proofErr w:type="spellEnd"/>
      <w:r w:rsidRPr="00667A03">
        <w:rPr>
          <w:highlight w:val="white"/>
          <w:lang w:val="en-US"/>
        </w:rPr>
        <w:t>(</w:t>
      </w:r>
      <w:proofErr w:type="spellStart"/>
      <w:r w:rsidRPr="00667A03">
        <w:rPr>
          <w:highlight w:val="white"/>
          <w:lang w:val="en-US"/>
        </w:rPr>
        <w:t>i</w:t>
      </w:r>
      <w:proofErr w:type="spellEnd"/>
      <w:r w:rsidRPr="00667A03">
        <w:rPr>
          <w:highlight w:val="white"/>
          <w:lang w:val="en-US"/>
        </w:rPr>
        <w:t>, 3));</w:t>
      </w:r>
    </w:p>
    <w:p w14:paraId="53A6C95F" w14:textId="63CA64D3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 }</w:t>
      </w:r>
    </w:p>
    <w:p w14:paraId="40882039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 return cubes;</w:t>
      </w:r>
    </w:p>
    <w:p w14:paraId="4148F4F6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}</w:t>
      </w:r>
    </w:p>
    <w:p w14:paraId="26EA5B6F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</w:p>
    <w:p w14:paraId="07C2718B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public static void </w:t>
      </w:r>
      <w:proofErr w:type="spellStart"/>
      <w:proofErr w:type="gramStart"/>
      <w:r w:rsidRPr="00667A03">
        <w:rPr>
          <w:highlight w:val="white"/>
          <w:lang w:val="en-US"/>
        </w:rPr>
        <w:t>PrintCubes</w:t>
      </w:r>
      <w:proofErr w:type="spellEnd"/>
      <w:r w:rsidRPr="00667A03">
        <w:rPr>
          <w:highlight w:val="white"/>
          <w:lang w:val="en-US"/>
        </w:rPr>
        <w:t>(</w:t>
      </w:r>
      <w:proofErr w:type="gramEnd"/>
      <w:r w:rsidRPr="00667A03">
        <w:rPr>
          <w:highlight w:val="white"/>
          <w:lang w:val="en-US"/>
        </w:rPr>
        <w:t>List&lt;long&gt; cubes)</w:t>
      </w:r>
    </w:p>
    <w:p w14:paraId="498A8829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</w:rPr>
      </w:pPr>
      <w:r w:rsidRPr="00667A03">
        <w:rPr>
          <w:highlight w:val="white"/>
          <w:lang w:val="en-US"/>
        </w:rPr>
        <w:t xml:space="preserve">     </w:t>
      </w:r>
      <w:r w:rsidRPr="00667A03">
        <w:rPr>
          <w:highlight w:val="white"/>
        </w:rPr>
        <w:t>{</w:t>
      </w:r>
    </w:p>
    <w:p w14:paraId="62965C3E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</w:rPr>
      </w:pPr>
      <w:r w:rsidRPr="00667A03">
        <w:rPr>
          <w:highlight w:val="white"/>
        </w:rPr>
        <w:t xml:space="preserve">         </w:t>
      </w:r>
      <w:proofErr w:type="spellStart"/>
      <w:r w:rsidRPr="00667A03">
        <w:rPr>
          <w:highlight w:val="white"/>
        </w:rPr>
        <w:t>Console.WriteLine</w:t>
      </w:r>
      <w:proofErr w:type="spellEnd"/>
      <w:r w:rsidRPr="00667A03">
        <w:rPr>
          <w:highlight w:val="white"/>
        </w:rPr>
        <w:t>("Кубы чисел в обратном порядке:");</w:t>
      </w:r>
    </w:p>
    <w:p w14:paraId="3D5D9E13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</w:rPr>
        <w:t xml:space="preserve">         </w:t>
      </w:r>
      <w:r w:rsidRPr="00667A03">
        <w:rPr>
          <w:highlight w:val="white"/>
          <w:lang w:val="en-US"/>
        </w:rPr>
        <w:t>foreach (long cube in cubes)</w:t>
      </w:r>
    </w:p>
    <w:p w14:paraId="4B8619CA" w14:textId="77777777" w:rsidR="00667A03" w:rsidRPr="00E670F7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 </w:t>
      </w:r>
      <w:r w:rsidRPr="00E670F7">
        <w:rPr>
          <w:highlight w:val="white"/>
          <w:lang w:val="en-US"/>
        </w:rPr>
        <w:t>{</w:t>
      </w:r>
    </w:p>
    <w:p w14:paraId="729840E2" w14:textId="77777777" w:rsidR="00667A03" w:rsidRPr="00E670F7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E670F7">
        <w:rPr>
          <w:highlight w:val="white"/>
          <w:lang w:val="en-US"/>
        </w:rPr>
        <w:t xml:space="preserve">             </w:t>
      </w:r>
      <w:proofErr w:type="spellStart"/>
      <w:r w:rsidRPr="00E670F7">
        <w:rPr>
          <w:highlight w:val="white"/>
          <w:lang w:val="en-US"/>
        </w:rPr>
        <w:t>Console.WriteLine</w:t>
      </w:r>
      <w:proofErr w:type="spellEnd"/>
      <w:r w:rsidRPr="00E670F7">
        <w:rPr>
          <w:highlight w:val="white"/>
          <w:lang w:val="en-US"/>
        </w:rPr>
        <w:t>(cube);</w:t>
      </w:r>
    </w:p>
    <w:p w14:paraId="55FE0A86" w14:textId="77777777" w:rsidR="00667A03" w:rsidRPr="00E670F7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E670F7">
        <w:rPr>
          <w:highlight w:val="white"/>
          <w:lang w:val="en-US"/>
        </w:rPr>
        <w:t xml:space="preserve">         }</w:t>
      </w:r>
    </w:p>
    <w:p w14:paraId="0DE68A3A" w14:textId="77777777" w:rsidR="00667A03" w:rsidRPr="00E670F7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E670F7">
        <w:rPr>
          <w:highlight w:val="white"/>
          <w:lang w:val="en-US"/>
        </w:rPr>
        <w:t xml:space="preserve">     }</w:t>
      </w:r>
    </w:p>
    <w:p w14:paraId="01690017" w14:textId="031B6FE9" w:rsidR="00667A03" w:rsidRPr="00E670F7" w:rsidRDefault="00667A03" w:rsidP="00667A03">
      <w:pPr>
        <w:pStyle w:val="aa"/>
        <w:spacing w:before="0" w:beforeAutospacing="0" w:after="0" w:afterAutospacing="0" w:line="276" w:lineRule="auto"/>
        <w:ind w:firstLine="709"/>
        <w:jc w:val="both"/>
        <w:rPr>
          <w:sz w:val="20"/>
          <w:szCs w:val="20"/>
          <w:lang w:val="en-US"/>
        </w:rPr>
      </w:pPr>
      <w:r w:rsidRPr="00E670F7">
        <w:rPr>
          <w:sz w:val="20"/>
          <w:szCs w:val="20"/>
          <w:highlight w:val="white"/>
          <w:lang w:val="en-US"/>
        </w:rPr>
        <w:t>}</w:t>
      </w:r>
    </w:p>
    <w:p w14:paraId="7CE55447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>public class Program</w:t>
      </w:r>
    </w:p>
    <w:p w14:paraId="04DF1B1D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>{</w:t>
      </w:r>
    </w:p>
    <w:p w14:paraId="7E1FC9A0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public static void Main(</w:t>
      </w:r>
      <w:proofErr w:type="gramStart"/>
      <w:r w:rsidRPr="00667A03">
        <w:rPr>
          <w:highlight w:val="white"/>
          <w:lang w:val="en-US"/>
        </w:rPr>
        <w:t>string[</w:t>
      </w:r>
      <w:proofErr w:type="gramEnd"/>
      <w:r w:rsidRPr="00667A03">
        <w:rPr>
          <w:highlight w:val="white"/>
          <w:lang w:val="en-US"/>
        </w:rPr>
        <w:t xml:space="preserve">] </w:t>
      </w:r>
      <w:proofErr w:type="spellStart"/>
      <w:r w:rsidRPr="00667A03">
        <w:rPr>
          <w:highlight w:val="white"/>
          <w:lang w:val="en-US"/>
        </w:rPr>
        <w:t>args</w:t>
      </w:r>
      <w:proofErr w:type="spellEnd"/>
      <w:r w:rsidRPr="00667A03">
        <w:rPr>
          <w:highlight w:val="white"/>
          <w:lang w:val="en-US"/>
        </w:rPr>
        <w:t>)</w:t>
      </w:r>
    </w:p>
    <w:p w14:paraId="2486F1C4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{</w:t>
      </w:r>
    </w:p>
    <w:p w14:paraId="67F5C2BE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int a = 2;</w:t>
      </w:r>
    </w:p>
    <w:p w14:paraId="5A3CEB5B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int b = 5;</w:t>
      </w:r>
    </w:p>
    <w:p w14:paraId="6E1DF752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</w:p>
    <w:p w14:paraId="0EA5E8E6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NumberCubeCalculator.PrintCubes(NumberCubeCalculator.CalculateCubeWhile(a, b));</w:t>
      </w:r>
    </w:p>
    <w:p w14:paraId="0DE46672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NumberCubeCalculator.PrintCubes(NumberCubeCalculator.CalculateCubeDoWhile(a, b));</w:t>
      </w:r>
    </w:p>
    <w:p w14:paraId="0E3AE14F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667A03">
        <w:rPr>
          <w:highlight w:val="white"/>
          <w:lang w:val="en-US"/>
        </w:rPr>
        <w:t xml:space="preserve">        NumberCubeCalculator.PrintCubes(NumberCubeCalculator.CalculateCubeFor(a, b));</w:t>
      </w:r>
    </w:p>
    <w:p w14:paraId="03E24887" w14:textId="77777777" w:rsidR="00667A03" w:rsidRPr="00667A03" w:rsidRDefault="00667A03" w:rsidP="00667A03">
      <w:pPr>
        <w:autoSpaceDE w:val="0"/>
        <w:autoSpaceDN w:val="0"/>
        <w:adjustRightInd w:val="0"/>
        <w:ind w:firstLine="709"/>
        <w:rPr>
          <w:highlight w:val="white"/>
        </w:rPr>
      </w:pPr>
      <w:r w:rsidRPr="00667A03">
        <w:rPr>
          <w:highlight w:val="white"/>
          <w:lang w:val="en-US"/>
        </w:rPr>
        <w:t xml:space="preserve">    </w:t>
      </w:r>
      <w:r w:rsidRPr="00667A03">
        <w:rPr>
          <w:highlight w:val="white"/>
        </w:rPr>
        <w:t>}</w:t>
      </w:r>
    </w:p>
    <w:p w14:paraId="781B557A" w14:textId="1B0518B2" w:rsidR="00667A03" w:rsidRPr="00667A03" w:rsidRDefault="00667A03" w:rsidP="00667A03">
      <w:pPr>
        <w:pStyle w:val="aa"/>
        <w:spacing w:before="0" w:beforeAutospacing="0" w:after="0" w:afterAutospacing="0" w:line="276" w:lineRule="auto"/>
        <w:ind w:firstLine="709"/>
        <w:jc w:val="both"/>
        <w:rPr>
          <w:sz w:val="20"/>
          <w:szCs w:val="20"/>
        </w:rPr>
      </w:pPr>
      <w:r w:rsidRPr="00667A03">
        <w:rPr>
          <w:sz w:val="20"/>
          <w:szCs w:val="20"/>
          <w:highlight w:val="white"/>
        </w:rPr>
        <w:t>}</w:t>
      </w:r>
    </w:p>
    <w:p w14:paraId="77859425" w14:textId="3F729EC4" w:rsidR="00B5613A" w:rsidRPr="00150184" w:rsidRDefault="00B5613A" w:rsidP="00143BBE">
      <w:pPr>
        <w:pStyle w:val="aa"/>
        <w:spacing w:before="24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150184">
        <w:rPr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50184" w:rsidRPr="00150184" w14:paraId="56FCFBD3" w14:textId="77777777" w:rsidTr="00D6710B">
        <w:trPr>
          <w:trHeight w:val="307"/>
        </w:trPr>
        <w:tc>
          <w:tcPr>
            <w:tcW w:w="4955" w:type="dxa"/>
          </w:tcPr>
          <w:p w14:paraId="5A914E98" w14:textId="77777777" w:rsidR="00B5613A" w:rsidRPr="00150184" w:rsidRDefault="00B5613A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3810080" w14:textId="77777777" w:rsidR="00B5613A" w:rsidRPr="00150184" w:rsidRDefault="00B5613A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Выходные данные</w:t>
            </w:r>
          </w:p>
        </w:tc>
      </w:tr>
      <w:tr w:rsidR="00150184" w:rsidRPr="00150184" w14:paraId="048F0B71" w14:textId="77777777" w:rsidTr="00D6710B">
        <w:tc>
          <w:tcPr>
            <w:tcW w:w="4955" w:type="dxa"/>
          </w:tcPr>
          <w:p w14:paraId="4255B8E0" w14:textId="70C42A1D" w:rsidR="00B5613A" w:rsidRPr="00150184" w:rsidRDefault="00667A03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B5613A" w:rsidRPr="00150184"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2</w:t>
            </w:r>
            <w:r w:rsidR="00B5613A" w:rsidRPr="00150184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b</w:t>
            </w:r>
            <w:r w:rsidR="00B5613A" w:rsidRPr="00150184">
              <w:rPr>
                <w:sz w:val="28"/>
                <w:szCs w:val="28"/>
                <w:lang w:val="en-US"/>
              </w:rPr>
              <w:t>: 5</w:t>
            </w:r>
          </w:p>
        </w:tc>
        <w:tc>
          <w:tcPr>
            <w:tcW w:w="4956" w:type="dxa"/>
          </w:tcPr>
          <w:p w14:paraId="6DA24070" w14:textId="15BCC267" w:rsidR="00B5613A" w:rsidRPr="00150184" w:rsidRDefault="00667A03" w:rsidP="00667A03">
            <w:pPr>
              <w:pStyle w:val="aa"/>
              <w:spacing w:line="276" w:lineRule="auto"/>
              <w:ind w:firstLine="680"/>
              <w:jc w:val="both"/>
              <w:rPr>
                <w:sz w:val="28"/>
                <w:szCs w:val="28"/>
                <w:lang w:val="en-US"/>
              </w:rPr>
            </w:pPr>
            <w:r w:rsidRPr="00667A03">
              <w:rPr>
                <w:sz w:val="28"/>
                <w:szCs w:val="28"/>
                <w:lang w:val="en-US"/>
              </w:rPr>
              <w:t>125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667A03">
              <w:rPr>
                <w:sz w:val="28"/>
                <w:szCs w:val="28"/>
                <w:lang w:val="en-US"/>
              </w:rPr>
              <w:t>64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667A03">
              <w:rPr>
                <w:sz w:val="28"/>
                <w:szCs w:val="28"/>
                <w:lang w:val="en-US"/>
              </w:rPr>
              <w:t>27</w:t>
            </w:r>
            <w:r>
              <w:rPr>
                <w:sz w:val="28"/>
                <w:szCs w:val="28"/>
                <w:lang w:val="en-US"/>
              </w:rPr>
              <w:t xml:space="preserve"> ,</w:t>
            </w:r>
            <w:r w:rsidRPr="00667A03">
              <w:rPr>
                <w:sz w:val="28"/>
                <w:szCs w:val="28"/>
                <w:lang w:val="en-US"/>
              </w:rPr>
              <w:t>8</w:t>
            </w:r>
          </w:p>
        </w:tc>
      </w:tr>
    </w:tbl>
    <w:p w14:paraId="7E26FB3C" w14:textId="567CF3FB" w:rsidR="00B5613A" w:rsidRPr="00150184" w:rsidRDefault="00150184" w:rsidP="00143BBE">
      <w:pPr>
        <w:spacing w:before="240"/>
        <w:ind w:firstLine="709"/>
        <w:rPr>
          <w:sz w:val="28"/>
          <w:szCs w:val="28"/>
        </w:rPr>
      </w:pPr>
      <w:r w:rsidRPr="00150184">
        <w:rPr>
          <w:sz w:val="28"/>
          <w:szCs w:val="28"/>
        </w:rPr>
        <w:t>Анализ результатов:</w:t>
      </w:r>
    </w:p>
    <w:p w14:paraId="13874878" w14:textId="400736E7" w:rsidR="00150184" w:rsidRPr="00150184" w:rsidRDefault="00150184" w:rsidP="00150184">
      <w:pPr>
        <w:ind w:firstLine="709"/>
        <w:jc w:val="center"/>
        <w:rPr>
          <w:sz w:val="28"/>
          <w:szCs w:val="28"/>
        </w:rPr>
      </w:pPr>
      <w:r w:rsidRPr="0015018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D974450" wp14:editId="75CCF36D">
            <wp:extent cx="1974850" cy="2183868"/>
            <wp:effectExtent l="0" t="0" r="635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676" cy="221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D1D6" w14:textId="0D9E43A4" w:rsidR="00150184" w:rsidRPr="00150184" w:rsidRDefault="00150184" w:rsidP="00667A03">
      <w:pPr>
        <w:spacing w:before="240" w:line="276" w:lineRule="auto"/>
        <w:ind w:firstLine="680"/>
        <w:jc w:val="center"/>
        <w:rPr>
          <w:sz w:val="28"/>
          <w:szCs w:val="28"/>
        </w:rPr>
      </w:pPr>
      <w:r w:rsidRPr="00150184">
        <w:rPr>
          <w:sz w:val="28"/>
          <w:szCs w:val="28"/>
        </w:rPr>
        <w:t>Рисунок 1.1 – Результат работы программы</w:t>
      </w:r>
    </w:p>
    <w:sectPr w:rsidR="00150184" w:rsidRPr="00150184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5CE0D" w14:textId="77777777" w:rsidR="009D14E3" w:rsidRDefault="009D14E3">
      <w:r>
        <w:separator/>
      </w:r>
    </w:p>
  </w:endnote>
  <w:endnote w:type="continuationSeparator" w:id="0">
    <w:p w14:paraId="5C0F6B7E" w14:textId="77777777" w:rsidR="009D14E3" w:rsidRDefault="009D1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4DF6F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28C725B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3AB8C" w14:textId="77777777" w:rsidR="00637F71" w:rsidRDefault="00A9167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12C948BF" wp14:editId="4EF87A0A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2E90D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ChdimO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09E8F4C0" w14:textId="77777777" w:rsidR="00637F71" w:rsidRDefault="00A9167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D6EA362" wp14:editId="087EA09A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AECEC2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6EA36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" filled="f" stroked="f">
              <v:textbox inset="0,0,0,0">
                <w:txbxContent>
                  <w:p w14:paraId="25AECEC2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7CE3D7AF" wp14:editId="4BD64710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4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E5E2F7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76711FA1" wp14:editId="6CD75620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7C506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C100688" wp14:editId="2DD76174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2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64AC25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00688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vXk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" filled="f" stroked="f">
              <v:textbox inset="0,0,0,0">
                <w:txbxContent>
                  <w:p w14:paraId="0364AC25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AC27502" wp14:editId="510FADB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56F79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03D273AA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C27502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" filled="f" stroked="f">
              <v:textbox inset="0,0,0,0">
                <w:txbxContent>
                  <w:p w14:paraId="75456F79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03D273AA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187ECBE" wp14:editId="369215C2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0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AB691F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87ECBE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" filled="f" stroked="f">
              <v:textbox inset="0,0,0,0">
                <w:txbxContent>
                  <w:p w14:paraId="4FAB691F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D597A10" wp14:editId="0CAC6F5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59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A4F0FD" w14:textId="05681C50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150184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150184">
                            <w:rPr>
                              <w:sz w:val="28"/>
                              <w:szCs w:val="28"/>
                            </w:rPr>
                            <w:t>-55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5EBE2533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97A10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" filled="f" stroked="f">
              <v:textbox inset="0,0,0,0">
                <w:txbxContent>
                  <w:p w14:paraId="7CA4F0FD" w14:textId="05681C50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150184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150184">
                      <w:rPr>
                        <w:sz w:val="28"/>
                        <w:szCs w:val="28"/>
                      </w:rPr>
                      <w:t>-55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5EBE2533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E380092" wp14:editId="557AC212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8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B98E55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80092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" filled="f" stroked="f">
              <v:textbox inset="0,0,0,0">
                <w:txbxContent>
                  <w:p w14:paraId="5FB98E55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1740EFE" wp14:editId="3C701A0A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21E30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40EFE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" filled="f" stroked="f">
              <v:textbox inset="0,0,0,0">
                <w:txbxContent>
                  <w:p w14:paraId="58721E30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3A3BD76" wp14:editId="2BA82AD0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6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117ED7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3BD76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" filled="f" stroked="f">
              <v:textbox inset="0,0,0,0">
                <w:txbxContent>
                  <w:p w14:paraId="7F117ED7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6D7F4A52" wp14:editId="4753270C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988D45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ATyoGM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5C0DC98E" wp14:editId="17FA3065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727D43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c6PSc8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741F4411" wp14:editId="6E8334E9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3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B9D7F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Hjsepc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3A91CED9" wp14:editId="06B92C95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E10040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08F00A21" wp14:editId="7BC137BA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1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A57072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BRi67B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E83CD10" wp14:editId="615EA744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0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82E20B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pD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8geB5ZmtNVO&#10;scV99mbwsaaUjduFrE6M7tlvUfyMzOGmB9epwvHl5Kluliuq30ryIXrqsB++oqQcOCQsRo1tsBmS&#10;LGBjmcfpNg81Jibocn53t1zeLzgT11gF9bXQh5i+KLQsbxpuiHQBhuM2pkwE6mtK7uPwSRtTxm0c&#10;Gxq+XMwXpSCi0TIHc1oM3X5jAjtCfjDlK6oo8jYt4MHJAtYrkJ8v+wTanPfU3LiLGVn/2ck9ytMu&#10;XE2iiRaWl9eXn8zbc6l+/UfWvwA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2yqQ8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43CE59" wp14:editId="4F4FDC5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49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6BBE28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VckIk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C1026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9446E3A" w14:textId="77777777" w:rsidR="00637F71" w:rsidRDefault="00A9167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CE950" wp14:editId="1C0F9CB9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7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F3302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CE9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8M8DwIAAAUEAAAOAAAAZHJzL2Uyb0RvYy54bWysU8Fu2zAMvQ/YPwi6L467dsm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lwvOrOip&#10;R49qDOwTjCzPk0CD8wX5PTjyDCM9UKNTsd7dgfzhmYVNJ2yrbhBh6JSoiWAepc1ehMaW+MJHkGr4&#10;CjUlErsACWhssI/qkR6M0KlRh3NzIhlJl4t8mS+vOJP0lC+Wl++vUg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0j8M8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36F3302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DFC25F3" wp14:editId="6D488C5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6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CA272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FC25F3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FXk1cg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FCA272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41457A8A" w14:textId="77777777" w:rsidR="00637F71" w:rsidRDefault="00A91679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33D57ED" wp14:editId="3FA3E754">
              <wp:simplePos x="0" y="0"/>
              <wp:positionH relativeFrom="column">
                <wp:posOffset>2185670</wp:posOffset>
              </wp:positionH>
              <wp:positionV relativeFrom="paragraph">
                <wp:posOffset>-480060</wp:posOffset>
              </wp:positionV>
              <wp:extent cx="2537460" cy="822960"/>
              <wp:effectExtent l="0" t="0" r="15240" b="15240"/>
              <wp:wrapNone/>
              <wp:docPr id="4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7460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49FD41" w14:textId="30FE8661" w:rsidR="00E156DE" w:rsidRPr="00E156DE" w:rsidRDefault="00667A03" w:rsidP="00667A03">
                          <w:pPr>
                            <w:rPr>
                              <w:sz w:val="26"/>
                              <w:szCs w:val="26"/>
                            </w:rPr>
                          </w:pPr>
                          <w:r w:rsidRPr="00667A03">
                            <w:rPr>
                              <w:b/>
                              <w:sz w:val="26"/>
                              <w:szCs w:val="26"/>
                            </w:rPr>
                            <w:t>Принципы объектно-ориентированного программирования и платформа Microsoft .Net Framework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3D57ED" id="Text Box 102" o:spid="_x0000_s1037" type="#_x0000_t202" style="position:absolute;margin-left:172.1pt;margin-top:-37.8pt;width:199.8pt;height:6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" filled="f" stroked="f">
              <v:textbox inset="0,0,0,0">
                <w:txbxContent>
                  <w:p w14:paraId="3949FD41" w14:textId="30FE8661" w:rsidR="00E156DE" w:rsidRPr="00E156DE" w:rsidRDefault="00667A03" w:rsidP="00667A03">
                    <w:pPr>
                      <w:rPr>
                        <w:sz w:val="26"/>
                        <w:szCs w:val="26"/>
                      </w:rPr>
                    </w:pPr>
                    <w:r w:rsidRPr="00667A03">
                      <w:rPr>
                        <w:b/>
                        <w:sz w:val="26"/>
                        <w:szCs w:val="26"/>
                      </w:rPr>
                      <w:t>Принципы объектно-ориентированного программирования и платформа Microsoft .Net Framework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AD869F" wp14:editId="6312693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4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073040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AD869F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" filled="f" stroked="f">
              <v:textbox inset="0,0,0,0">
                <w:txbxContent>
                  <w:p w14:paraId="49073040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545C1D27" wp14:editId="6CD752C2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FA81DC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1B8EC468" wp14:editId="4F117ADC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2B5965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A322C9" wp14:editId="497A633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9C2D7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322C9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" filled="f" stroked="f">
              <v:textbox inset="0,0,0,0">
                <w:txbxContent>
                  <w:p w14:paraId="3BE9C2D7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73C3779" wp14:editId="5C2913A4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EE3637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C3779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" filled="f" stroked="f">
              <v:textbox inset="0,0,0,0">
                <w:txbxContent>
                  <w:p w14:paraId="04EE3637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2EE36FFE" wp14:editId="664C2EF3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3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2614FC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DKX8Ml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13B20BA7" wp14:editId="3075C44F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E50F4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vd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Q5NyYGlGa+0U&#10;a5rbbM7kY0s5K7cJWZ44uCe/RvErMoerEdygCsnno6fCJldUf5XkQ/TUYjt9Q0k5sEtYnDr0wWZI&#10;8oAdykCO14GoQ2LidCnotrn7dDMvdCpoL3U+xPRVoWV503FDpAsu7NcxZR7QXlJyG4eP2pgybuPY&#10;RKCf69u6VEQ0WuZozoth2K5MYHvIL6Z8RRVFXqYF3DlZ0EYF8st5n0Cb0566G3c2I+s/OblFedyE&#10;i0k00kLz/Pzym3l5LtV/fpLlbwA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AyOFvd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30F8DED8" wp14:editId="5689DDA2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4BEA0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PVkLlD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2086F8A" wp14:editId="18ABB2E3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6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D929C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86F8A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7wCYB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3ED929C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DFA7953" wp14:editId="5D0D1AE0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5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57485E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FA7953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" stroked="f">
              <v:fill opacity="0"/>
              <v:textbox inset="0,0,0,0">
                <w:txbxContent>
                  <w:p w14:paraId="4D57485E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ACCE647" wp14:editId="01AB290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4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3B64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CCE647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VIZj4w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7F3B64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E50E4D4" wp14:editId="20676E37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3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8AE3D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50E4D4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" stroked="f">
              <v:fill opacity="0"/>
              <v:textbox inset="0,0,0,0">
                <w:txbxContent>
                  <w:p w14:paraId="0D78AE3D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AFBEC41" wp14:editId="6DA33CE5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34CD7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FBEC41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Cg8rYA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C634CD7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A6421BE" wp14:editId="5E6F35F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A816F1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3F84BC2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232B1CE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DDC07EC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28CBA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119236C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70E60F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36C928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421BE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" filled="f" stroked="f">
              <v:textbox inset="0,0,0,0">
                <w:txbxContent>
                  <w:p w14:paraId="04A816F1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3F84BC2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232B1CE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DDC07EC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28CBA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119236C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70E60F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36C928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B750FB4" wp14:editId="04E84C3A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0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CB5E6E" w14:textId="34C82CD9" w:rsidR="00637F71" w:rsidRPr="00BB7CED" w:rsidRDefault="00B5613A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А.И,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50FB4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" filled="f" stroked="f">
              <v:textbox inset="0,0,0,0">
                <w:txbxContent>
                  <w:p w14:paraId="22CB5E6E" w14:textId="34C82CD9" w:rsidR="00637F71" w:rsidRPr="00BB7CED" w:rsidRDefault="00B5613A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А.И,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EC10CD5" wp14:editId="2F163753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2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CA3B19" w14:textId="3BB958D6" w:rsidR="00637F71" w:rsidRPr="00B5613A" w:rsidRDefault="00B5613A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B5613A">
                            <w:rPr>
                              <w:sz w:val="14"/>
                              <w:szCs w:val="14"/>
                            </w:rPr>
                            <w:t>Рогожинский К.А</w:t>
                          </w:r>
                          <w:r>
                            <w:rPr>
                              <w:sz w:val="14"/>
                              <w:szCs w:val="14"/>
                            </w:rPr>
                            <w:t>.</w:t>
                          </w:r>
                          <w:r w:rsidRPr="00B5613A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0CD5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" filled="f" stroked="f">
              <v:textbox inset="0,0,0,0">
                <w:txbxContent>
                  <w:p w14:paraId="61CA3B19" w14:textId="3BB958D6" w:rsidR="00637F71" w:rsidRPr="00B5613A" w:rsidRDefault="00B5613A" w:rsidP="00ED2DDB">
                    <w:pPr>
                      <w:rPr>
                        <w:sz w:val="14"/>
                        <w:szCs w:val="14"/>
                      </w:rPr>
                    </w:pPr>
                    <w:r w:rsidRPr="00B5613A">
                      <w:rPr>
                        <w:sz w:val="14"/>
                        <w:szCs w:val="14"/>
                      </w:rPr>
                      <w:t>Рогожинский К.А</w:t>
                    </w:r>
                    <w:r>
                      <w:rPr>
                        <w:sz w:val="14"/>
                        <w:szCs w:val="14"/>
                      </w:rPr>
                      <w:t>.</w:t>
                    </w:r>
                    <w:r w:rsidRPr="00B5613A">
                      <w:rPr>
                        <w:sz w:val="14"/>
                        <w:szCs w:val="1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2552CDE" wp14:editId="18A6FF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8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910732" w14:textId="4A0A1EC6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B5613A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B5613A">
                            <w:rPr>
                              <w:sz w:val="28"/>
                              <w:szCs w:val="28"/>
                            </w:rPr>
                            <w:t>-55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27CDCDE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552CDE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" filled="f" stroked="f">
              <v:textbox inset="0,0,0,0">
                <w:txbxContent>
                  <w:p w14:paraId="05910732" w14:textId="4A0A1EC6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B5613A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B5613A">
                      <w:rPr>
                        <w:sz w:val="28"/>
                        <w:szCs w:val="28"/>
                      </w:rPr>
                      <w:t>-55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27CDCDE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A80D83" wp14:editId="1F1B3A4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41E07F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A80D83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" filled="f" stroked="f">
              <v:textbox inset="0,0,0,0">
                <w:txbxContent>
                  <w:p w14:paraId="0041E07F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97678B" wp14:editId="356C30B7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32CB76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97678B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JSkROe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2132CB76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95A1A4" wp14:editId="1166DD2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331ED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5A1A4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PN9ksL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00331ED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3F136F" wp14:editId="38D9633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4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9BB433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F136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oeO7A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" filled="f" stroked="f">
              <v:textbox inset="0,0,0,0">
                <w:txbxContent>
                  <w:p w14:paraId="5E9BB433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6C0F3CE" wp14:editId="3355D4B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D7A5A2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C0F3CE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DpxT9P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06D7A5A2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ECF4B9F" wp14:editId="7195015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2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D63A4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F4B9F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" filled="f" stroked="f">
              <v:textbox inset="0,0,0,0">
                <w:txbxContent>
                  <w:p w14:paraId="214D63A4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C61DDCA" wp14:editId="51869793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F87A2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1DDCA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" filled="f" stroked="f">
              <v:textbox inset="0,0,0,0">
                <w:txbxContent>
                  <w:p w14:paraId="288F87A2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3371D2B9" wp14:editId="30ADC166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0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E141B1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IOP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7LlNdnjwNKMNtop&#10;dl9nb0YfG0pZu23I6sTRPfsNip+ROVwP4HpVOL6cPNXNckX1W0k+RE8dduNXlJQD+4TFqGMXbIYk&#10;C9ixzON0m4c6Jibosr67Wyw+zTkT11gFzbXQh5i+KLQsb1puiHQBhsMmpkwEmmtK7uPwSRtTxm0c&#10;G1u+mNfzUhDRaJmDOS2Gfrc2gR0gP5jyFVUUeZsWcO9kARsUyM+XfQJtzntqbtzFjKz/7OQO5Wkb&#10;ribRRAvLy+vLT+btuVS//iOrX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XdSDj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14E136C1" wp14:editId="1EFE55A5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19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708BC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CmLMXD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285204" wp14:editId="0BDF2A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C3025B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85204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cq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PpVyq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01C3025B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67F8A4" wp14:editId="2EBA656D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2D3ECA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GfFO8b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3FD1C2C4" wp14:editId="6D29AD92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F8E157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DhL39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72F4A81B" wp14:editId="2EE20D92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4C95BD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dKn4o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12F53F6" wp14:editId="7FB4C78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B93F8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IwwQEAAGwDAAAOAAAAZHJzL2Uyb0RvYy54bWysU02P2yAQvVfqf0DcGztRN9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gAhyMM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5556701C" wp14:editId="7017D0B0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62DB7F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5CADED11" wp14:editId="176C8C34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815F6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3A4B775D" wp14:editId="7C2F07C5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7535A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AC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zlzYGlEW+0U&#10;m91nawYfa8rYuF3I4sTonv0Wxc/IHG56cJ0qFF9OnupmuaL6rSQfoqcG++ErSsqBQ8Li09gGmyHJ&#10;ATaWcZxu41BjYoIu53d3y+X9gjNxjVVQXwt9iOmLQsvypuGGSBdgOG5jykSgvqbkPg6ftDFl2sax&#10;geQu5otSENFomYM5LYZuvzGBHSG/l/IVVRR5mxbw4GQB6xXIz5d9Am3Oe2pu3MWMrP/s5B7laReu&#10;JtFAC8vL48sv5u25VL/+IutfAA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PDFsAL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3349FA5E" wp14:editId="3816ADE8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BCF3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Cs+TDT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591A7B3D" wp14:editId="67F6CAD2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56C50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01CFB734" wp14:editId="18B4025C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4169C2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4CCB4D4E" wp14:editId="2E617790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FF242D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C349B10" wp14:editId="392DA727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8BD684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27726434" wp14:editId="6A7ADAFB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06699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62FC2F4" wp14:editId="7156B0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6CC38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2FC2F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3796CC38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98883" w14:textId="77777777" w:rsidR="009D14E3" w:rsidRDefault="009D14E3">
      <w:r>
        <w:separator/>
      </w:r>
    </w:p>
  </w:footnote>
  <w:footnote w:type="continuationSeparator" w:id="0">
    <w:p w14:paraId="4639C2C0" w14:textId="77777777" w:rsidR="009D14E3" w:rsidRDefault="009D1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D5D6A" w14:textId="77777777" w:rsidR="00637F71" w:rsidRDefault="00A9167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CF326EA" wp14:editId="1728C990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7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45F087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npoJQ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/5npo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DD5E2" w14:textId="77777777" w:rsidR="00637F71" w:rsidRDefault="00A9167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5C59FD2" wp14:editId="4991126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7B2FBD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C59FD2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79cQy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17B2FBD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17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3"/>
  </w:num>
  <w:num w:numId="14">
    <w:abstractNumId w:val="4"/>
  </w:num>
  <w:num w:numId="15">
    <w:abstractNumId w:val="15"/>
  </w:num>
  <w:num w:numId="16">
    <w:abstractNumId w:val="9"/>
  </w:num>
  <w:num w:numId="17">
    <w:abstractNumId w:val="8"/>
  </w:num>
  <w:num w:numId="18">
    <w:abstractNumId w:val="20"/>
  </w:num>
  <w:num w:numId="19">
    <w:abstractNumId w:val="0"/>
  </w:num>
  <w:num w:numId="20">
    <w:abstractNumId w:val="14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3A"/>
    <w:rsid w:val="000011FF"/>
    <w:rsid w:val="00001881"/>
    <w:rsid w:val="000027C4"/>
    <w:rsid w:val="000034A2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190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BBE"/>
    <w:rsid w:val="00143F11"/>
    <w:rsid w:val="00144DAA"/>
    <w:rsid w:val="001454FA"/>
    <w:rsid w:val="00150184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64A2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1D39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A03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4140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14E3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1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68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679"/>
    <w:rsid w:val="00A9196D"/>
    <w:rsid w:val="00A93C6F"/>
    <w:rsid w:val="00A94409"/>
    <w:rsid w:val="00A94481"/>
    <w:rsid w:val="00A94BAA"/>
    <w:rsid w:val="00A95D27"/>
    <w:rsid w:val="00A96740"/>
    <w:rsid w:val="00AA0E49"/>
    <w:rsid w:val="00AA1598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13A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6DE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0F7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46D4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70E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DF1EF0"/>
  <w15:docId w15:val="{33E738F4-8BB5-46EF-8D21-73C0B38F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034A2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рамка.dotx</Template>
  <TotalTime>42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Рогожинский</dc:creator>
  <cp:lastModifiedBy>Кирилл Рогожинский</cp:lastModifiedBy>
  <cp:revision>6</cp:revision>
  <cp:lastPrinted>2018-07-03T17:25:00Z</cp:lastPrinted>
  <dcterms:created xsi:type="dcterms:W3CDTF">2025-03-17T09:28:00Z</dcterms:created>
  <dcterms:modified xsi:type="dcterms:W3CDTF">2025-03-18T10:30:00Z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